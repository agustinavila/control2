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0BCD" w:rsidRDefault="00231B1F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8520" cy="2128520"/>
            <wp:effectExtent l="0" t="0" r="5080" b="508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CD" w:rsidRDefault="000802E9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590BCD" w:rsidRDefault="000802E9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091739" w:rsidRDefault="00091739">
      <w:pPr>
        <w:jc w:val="center"/>
        <w:rPr>
          <w:rFonts w:cs="Arial"/>
          <w:b/>
          <w:szCs w:val="20"/>
        </w:rPr>
      </w:pPr>
    </w:p>
    <w:p w:rsidR="00590BCD" w:rsidRDefault="00091739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>Informe de Control Nº 6</w:t>
      </w:r>
    </w:p>
    <w:p w:rsidR="00590BCD" w:rsidRDefault="00091739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OBSERVADORES DE ESTADOS</w:t>
      </w:r>
    </w:p>
    <w:p w:rsidR="00091739" w:rsidRDefault="00091739">
      <w:pPr>
        <w:jc w:val="center"/>
        <w:rPr>
          <w:rFonts w:cs="Arial"/>
          <w:sz w:val="26"/>
        </w:rPr>
      </w:pPr>
    </w:p>
    <w:p w:rsidR="00590BCD" w:rsidRDefault="000802E9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091739">
        <w:rPr>
          <w:rFonts w:cs="Arial"/>
          <w:sz w:val="26"/>
        </w:rPr>
        <w:t>Control II</w:t>
      </w:r>
    </w:p>
    <w:p w:rsidR="00590BCD" w:rsidRDefault="00091739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Ing. Electrónica</w:t>
      </w:r>
    </w:p>
    <w:p w:rsidR="00091739" w:rsidRDefault="00091739">
      <w:pPr>
        <w:jc w:val="center"/>
        <w:rPr>
          <w:rFonts w:cs="Arial"/>
          <w:b/>
          <w:sz w:val="26"/>
        </w:rPr>
      </w:pPr>
    </w:p>
    <w:p w:rsidR="00091739" w:rsidRDefault="00091739">
      <w:pPr>
        <w:jc w:val="center"/>
        <w:rPr>
          <w:rFonts w:cs="Arial"/>
          <w:b/>
          <w:sz w:val="26"/>
        </w:rPr>
      </w:pPr>
    </w:p>
    <w:p w:rsidR="00091739" w:rsidRDefault="00091739" w:rsidP="00091739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0802E9">
        <w:rPr>
          <w:rFonts w:cs="Arial"/>
          <w:b/>
          <w:i/>
          <w:iCs/>
          <w:sz w:val="24"/>
        </w:rPr>
        <w:t>:</w:t>
      </w:r>
    </w:p>
    <w:p w:rsidR="00590BCD" w:rsidRDefault="00091739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</w:t>
      </w:r>
      <w:r w:rsidR="000802E9">
        <w:rPr>
          <w:rFonts w:cs="Arial"/>
          <w:i/>
          <w:iCs/>
          <w:sz w:val="24"/>
        </w:rPr>
        <w:t xml:space="preserve"> – Registro </w:t>
      </w:r>
      <w:r>
        <w:rPr>
          <w:rFonts w:cs="Arial"/>
          <w:i/>
          <w:iCs/>
          <w:sz w:val="24"/>
        </w:rPr>
        <w:t xml:space="preserve">26076 </w:t>
      </w:r>
    </w:p>
    <w:p w:rsidR="00091739" w:rsidRDefault="00091739">
      <w:pPr>
        <w:jc w:val="center"/>
        <w:rPr>
          <w:rFonts w:cs="Arial"/>
          <w:i/>
          <w:iCs/>
          <w:sz w:val="24"/>
        </w:rPr>
      </w:pPr>
    </w:p>
    <w:p w:rsidR="00091739" w:rsidRDefault="00091739">
      <w:pPr>
        <w:jc w:val="center"/>
        <w:rPr>
          <w:rFonts w:cs="Arial"/>
          <w:i/>
          <w:iCs/>
          <w:sz w:val="24"/>
        </w:rPr>
      </w:pPr>
    </w:p>
    <w:p w:rsidR="00590BCD" w:rsidRDefault="000802E9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2º Semestre</w:t>
      </w:r>
    </w:p>
    <w:p w:rsidR="00590BCD" w:rsidRDefault="00091739">
      <w:pPr>
        <w:jc w:val="center"/>
        <w:rPr>
          <w:rFonts w:cs="Arial"/>
          <w:b/>
          <w:sz w:val="24"/>
          <w:szCs w:val="24"/>
        </w:rPr>
        <w:sectPr w:rsidR="00590BCD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709" w:footer="709" w:gutter="0"/>
          <w:cols w:space="720"/>
          <w:docGrid w:linePitch="360"/>
        </w:sectPr>
      </w:pPr>
      <w:r>
        <w:rPr>
          <w:rFonts w:cs="Arial"/>
          <w:b/>
          <w:sz w:val="24"/>
          <w:szCs w:val="24"/>
        </w:rPr>
        <w:t>Año 2019</w:t>
      </w:r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es-ES" w:eastAsia="en-US"/>
        </w:rPr>
        <w:id w:val="-2142561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07B2" w:rsidRDefault="003907B2">
          <w:pPr>
            <w:pStyle w:val="TtulodeTDC"/>
          </w:pPr>
          <w:r>
            <w:rPr>
              <w:lang w:val="es-ES"/>
            </w:rPr>
            <w:t>Contenido</w:t>
          </w:r>
        </w:p>
        <w:p w:rsidR="001F3596" w:rsidRDefault="003907B2">
          <w:pPr>
            <w:pStyle w:val="TD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89165" w:history="1">
            <w:r w:rsidR="001F3596" w:rsidRPr="00921C82">
              <w:rPr>
                <w:rStyle w:val="Hipervnculo"/>
                <w:noProof/>
              </w:rPr>
              <w:t>1</w:t>
            </w:r>
            <w:r w:rsidR="001F35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1F3596" w:rsidRPr="00921C82">
              <w:rPr>
                <w:rStyle w:val="Hipervnculo"/>
                <w:noProof/>
              </w:rPr>
              <w:t>Introducción</w:t>
            </w:r>
            <w:r w:rsidR="001F3596">
              <w:rPr>
                <w:noProof/>
                <w:webHidden/>
              </w:rPr>
              <w:tab/>
            </w:r>
            <w:r w:rsidR="001F3596">
              <w:rPr>
                <w:noProof/>
                <w:webHidden/>
              </w:rPr>
              <w:fldChar w:fldCharType="begin"/>
            </w:r>
            <w:r w:rsidR="001F3596">
              <w:rPr>
                <w:noProof/>
                <w:webHidden/>
              </w:rPr>
              <w:instrText xml:space="preserve"> PAGEREF _Toc25689165 \h </w:instrText>
            </w:r>
            <w:r w:rsidR="001F3596">
              <w:rPr>
                <w:noProof/>
                <w:webHidden/>
              </w:rPr>
            </w:r>
            <w:r w:rsidR="001F3596">
              <w:rPr>
                <w:noProof/>
                <w:webHidden/>
              </w:rPr>
              <w:fldChar w:fldCharType="separate"/>
            </w:r>
            <w:r w:rsidR="001F3596">
              <w:rPr>
                <w:noProof/>
                <w:webHidden/>
              </w:rPr>
              <w:t>2</w:t>
            </w:r>
            <w:r w:rsidR="001F3596"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66" w:history="1">
            <w:r w:rsidRPr="00921C82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Planta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67" w:history="1">
            <w:r w:rsidRPr="00921C82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Observadores de orden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68" w:history="1">
            <w:r w:rsidRPr="00921C82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69" w:history="1">
            <w:r w:rsidRPr="00921C82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0" w:history="1">
            <w:r w:rsidRPr="00921C82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Simulacion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1" w:history="1">
            <w:r w:rsidRPr="00921C82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2" w:history="1">
            <w:r w:rsidRPr="00921C82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3" w:history="1">
            <w:r w:rsidRPr="00921C82">
              <w:rPr>
                <w:rStyle w:val="Hipervnculo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Simulacion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4" w:history="1">
            <w:r w:rsidRPr="00921C82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5" w:history="1">
            <w:r w:rsidRPr="00921C82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6" w:history="1">
            <w:r w:rsidRPr="00921C82">
              <w:rPr>
                <w:rStyle w:val="Hipervnculo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7" w:history="1">
            <w:r w:rsidRPr="00921C82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Observadores de orden reducido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8" w:history="1">
            <w:r w:rsidRPr="00921C82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79" w:history="1">
            <w:r w:rsidRPr="00921C82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0" w:history="1">
            <w:r w:rsidRPr="00921C82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1" w:history="1">
            <w:r w:rsidRPr="00921C82">
              <w:rPr>
                <w:rStyle w:val="Hipervnculo"/>
                <w:noProof/>
                <w:lang w:eastAsia="es-AR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  <w:lang w:eastAsia="es-AR"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2" w:history="1">
            <w:r w:rsidRPr="00921C82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3" w:history="1">
            <w:r w:rsidRPr="00921C82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4" w:history="1">
            <w:r w:rsidRPr="00921C82">
              <w:rPr>
                <w:rStyle w:val="Hipervnculo"/>
                <w:noProof/>
                <w:lang w:eastAsia="es-AR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  <w:lang w:eastAsia="es-AR"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5" w:history="1">
            <w:r w:rsidRPr="00921C82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Punto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6" w:history="1">
            <w:r w:rsidRPr="00921C82">
              <w:rPr>
                <w:rStyle w:val="Hipervnculo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96" w:rsidRDefault="001F3596">
          <w:pPr>
            <w:pStyle w:val="TD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25689187" w:history="1">
            <w:r w:rsidRPr="00921C82">
              <w:rPr>
                <w:rStyle w:val="Hipervnculo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921C82">
              <w:rPr>
                <w:rStyle w:val="Hipervnculo"/>
                <w:noProof/>
              </w:rPr>
              <w:t>Simulacion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7B2" w:rsidRDefault="003907B2">
          <w:r>
            <w:rPr>
              <w:b/>
              <w:bCs/>
              <w:lang w:val="es-ES"/>
            </w:rPr>
            <w:fldChar w:fldCharType="end"/>
          </w:r>
        </w:p>
      </w:sdtContent>
    </w:sdt>
    <w:p w:rsidR="003907B2" w:rsidRPr="003907B2" w:rsidRDefault="003907B2" w:rsidP="003907B2">
      <w:pPr>
        <w:pStyle w:val="InfoELOPrrafo"/>
      </w:pPr>
    </w:p>
    <w:p w:rsidR="00590BCD" w:rsidRDefault="000802E9">
      <w:pPr>
        <w:pStyle w:val="Ttulo1"/>
      </w:pPr>
      <w:bookmarkStart w:id="0" w:name="_Toc25689165"/>
      <w:r>
        <w:t>Introducción</w:t>
      </w:r>
      <w:bookmarkStart w:id="1" w:name="_GoBack"/>
      <w:bookmarkEnd w:id="0"/>
      <w:bookmarkEnd w:id="1"/>
    </w:p>
    <w:p w:rsidR="003907B2" w:rsidRDefault="003907B2">
      <w:r>
        <w:t xml:space="preserve">El objetivo del siguiente trabajo es </w:t>
      </w:r>
      <w:r w:rsidR="002C2245">
        <w:t>aplicar los conocimientos teóricos sobre observadores de estados en un ejemplo práctico, primero con un observador de orden completo y luego con un observador de orden reducido.</w:t>
      </w:r>
    </w:p>
    <w:p w:rsidR="009C2FBD" w:rsidRDefault="009C2FBD" w:rsidP="009C2FBD">
      <w:pPr>
        <w:pStyle w:val="Ttulo2"/>
      </w:pPr>
      <w:bookmarkStart w:id="2" w:name="_Toc25689166"/>
      <w:r>
        <w:t>Planta a utilizar</w:t>
      </w:r>
      <w:bookmarkEnd w:id="2"/>
    </w:p>
    <w:p w:rsidR="009C2FBD" w:rsidRDefault="009C2FBD" w:rsidP="009C2FBD">
      <w:r>
        <w:t>Para el siguiente trabajo, se trabaja con la planta N° 4 y con w0= 0.5</w:t>
      </w:r>
    </w:p>
    <w:p w:rsidR="009C2FBD" w:rsidRDefault="009C2FBD" w:rsidP="009C2FBD"/>
    <w:p w:rsidR="009C2FBD" w:rsidRPr="009171A9" w:rsidRDefault="009C2FBD" w:rsidP="009C2FBD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160(s+7)</m:t>
              </m:r>
            </m:num>
            <m:den>
              <m:r>
                <w:rPr>
                  <w:rFonts w:ascii="Cambria Math" w:hAnsi="Cambria Math"/>
                </w:rPr>
                <m:t>(s+3)(s+5)(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+10s+74)(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+20s+81)</m:t>
              </m:r>
            </m:den>
          </m:f>
        </m:oMath>
      </m:oMathPara>
    </w:p>
    <w:p w:rsidR="009C2FBD" w:rsidRDefault="009C2FBD"/>
    <w:p w:rsidR="002C2245" w:rsidRDefault="002C2245" w:rsidP="009C2FBD">
      <w:pPr>
        <w:pStyle w:val="Ttulo1"/>
      </w:pPr>
      <w:bookmarkStart w:id="3" w:name="_Toc25689167"/>
      <w:r>
        <w:t>Observadores de orden completo</w:t>
      </w:r>
      <w:bookmarkEnd w:id="3"/>
    </w:p>
    <w:p w:rsidR="00840649" w:rsidRPr="00E8559B" w:rsidRDefault="00E8559B" w:rsidP="00E8559B">
      <w:r>
        <w:t xml:space="preserve">Para este punto, se debe realizar un controlador servo tipo 1 con acción integral y observador de </w:t>
      </w:r>
      <w:proofErr w:type="spellStart"/>
      <w:r>
        <w:t>Chen</w:t>
      </w:r>
      <w:proofErr w:type="spellEnd"/>
      <w:r>
        <w:t>.</w:t>
      </w:r>
    </w:p>
    <w:p w:rsidR="00840649" w:rsidRDefault="00840649" w:rsidP="009C2FBD">
      <w:pPr>
        <w:pStyle w:val="Ttulo2"/>
      </w:pPr>
      <w:bookmarkStart w:id="4" w:name="_Toc25689168"/>
      <w:r>
        <w:t>Punto 1</w:t>
      </w:r>
      <w:bookmarkEnd w:id="4"/>
    </w:p>
    <w:p w:rsidR="002C2245" w:rsidRDefault="002C2245" w:rsidP="00840649">
      <w:r>
        <w:t xml:space="preserve">Diseñar el observador de orden completo para la planta que le corresponda y mostrar la evolución de los estados y sus estimaciones para condiciones iniciales de los estados distintas de cero y entrada nula </w:t>
      </w:r>
      <w:proofErr w:type="gramStart"/>
      <w:r>
        <w:t>u(</w:t>
      </w:r>
      <w:proofErr w:type="gramEnd"/>
      <w:r>
        <w:t>t) = 0</w:t>
      </w:r>
    </w:p>
    <w:p w:rsidR="001F3596" w:rsidRPr="009C2FBD" w:rsidRDefault="001F3596" w:rsidP="001F3596">
      <w:pPr>
        <w:pStyle w:val="Ttulo3"/>
      </w:pPr>
      <w:bookmarkStart w:id="5" w:name="_Toc25689169"/>
      <w:r>
        <w:lastRenderedPageBreak/>
        <w:t>Desarrollo</w:t>
      </w:r>
      <w:bookmarkEnd w:id="5"/>
    </w:p>
    <w:p w:rsidR="001F3596" w:rsidRDefault="001F3596" w:rsidP="00840649">
      <w:r>
        <w:t>Se parte obteniendo el MMEE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G=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zpk</w:t>
      </w:r>
      <w:proofErr w:type="spell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-7,[-3 -5 roots([1 10 74])' roots([1 20 81])'],160)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G)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[A</w:t>
      </w:r>
      <w:proofErr w:type="gramStart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,B,C,D</w:t>
      </w:r>
      <w:proofErr w:type="gram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]=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ssdata</w:t>
      </w:r>
      <w:proofErr w:type="spell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)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n=</w:t>
      </w:r>
      <w:proofErr w:type="gramStart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length(</w:t>
      </w:r>
      <w:proofErr w:type="gramEnd"/>
      <w:r w:rsidRPr="003C5378">
        <w:rPr>
          <w:rFonts w:ascii="Courier New" w:eastAsia="SimSun" w:hAnsi="Courier New" w:cs="Courier New"/>
          <w:color w:val="000000"/>
          <w:szCs w:val="30"/>
          <w:lang w:val="en-US" w:eastAsia="es-AR"/>
        </w:rPr>
        <w:t>A);</w:t>
      </w:r>
    </w:p>
    <w:p w:rsidR="00840649" w:rsidRPr="003C5378" w:rsidRDefault="00840649" w:rsidP="00547ACE">
      <w:pPr>
        <w:rPr>
          <w:lang w:val="en-US"/>
        </w:rPr>
      </w:pPr>
    </w:p>
    <w:p w:rsidR="00547ACE" w:rsidRPr="003C5378" w:rsidRDefault="00547ACE" w:rsidP="00547ACE">
      <w:pPr>
        <w:spacing w:after="0"/>
        <w:jc w:val="center"/>
        <w:rPr>
          <w:lang w:val="en-US"/>
        </w:rPr>
      </w:pPr>
      <w:r w:rsidRPr="003C5378">
        <w:rPr>
          <w:lang w:val="en-US"/>
        </w:rPr>
        <w:t>G =</w:t>
      </w:r>
    </w:p>
    <w:p w:rsidR="00547ACE" w:rsidRPr="003C5378" w:rsidRDefault="00547ACE" w:rsidP="00547ACE">
      <w:pPr>
        <w:spacing w:after="0"/>
        <w:jc w:val="center"/>
        <w:rPr>
          <w:lang w:val="en-US"/>
        </w:rPr>
      </w:pPr>
      <w:r w:rsidRPr="003C5378">
        <w:rPr>
          <w:lang w:val="en-US"/>
        </w:rPr>
        <w:t>160 (s+7)</w:t>
      </w:r>
    </w:p>
    <w:p w:rsidR="00547ACE" w:rsidRPr="003C5378" w:rsidRDefault="00547ACE" w:rsidP="00547ACE">
      <w:pPr>
        <w:spacing w:after="0"/>
        <w:jc w:val="center"/>
        <w:rPr>
          <w:lang w:val="en-US"/>
        </w:rPr>
      </w:pPr>
      <w:r w:rsidRPr="003C5378">
        <w:rPr>
          <w:lang w:val="en-US"/>
        </w:rPr>
        <w:t>------------------------------------------------</w:t>
      </w:r>
    </w:p>
    <w:p w:rsidR="00547ACE" w:rsidRPr="003C5378" w:rsidRDefault="00547ACE" w:rsidP="00547ACE">
      <w:pPr>
        <w:spacing w:after="0"/>
        <w:jc w:val="center"/>
        <w:rPr>
          <w:lang w:val="en-US"/>
        </w:rPr>
      </w:pPr>
      <w:r w:rsidRPr="003C5378">
        <w:rPr>
          <w:lang w:val="en-US"/>
        </w:rPr>
        <w:t>(s+3) (s+5) (s+5.641) (s+14.36) (</w:t>
      </w:r>
      <w:proofErr w:type="gramStart"/>
      <w:r w:rsidRPr="003C5378">
        <w:rPr>
          <w:lang w:val="en-US"/>
        </w:rPr>
        <w:t>s^</w:t>
      </w:r>
      <w:proofErr w:type="gramEnd"/>
      <w:r w:rsidRPr="003C5378">
        <w:rPr>
          <w:lang w:val="en-US"/>
        </w:rPr>
        <w:t>2 + 10s + 74)</w:t>
      </w:r>
    </w:p>
    <w:p w:rsidR="00547ACE" w:rsidRPr="003C5378" w:rsidRDefault="00547ACE" w:rsidP="00547ACE">
      <w:pPr>
        <w:spacing w:after="0"/>
        <w:rPr>
          <w:lang w:val="en-US"/>
        </w:rPr>
      </w:pPr>
      <w:proofErr w:type="spellStart"/>
      <w:r w:rsidRPr="003C5378">
        <w:rPr>
          <w:lang w:val="en-US"/>
        </w:rPr>
        <w:t>Gss</w:t>
      </w:r>
      <w:proofErr w:type="spellEnd"/>
      <w:r w:rsidRPr="003C5378">
        <w:rPr>
          <w:lang w:val="en-US"/>
        </w:rPr>
        <w:t xml:space="preserve"> =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 A = 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         </w:t>
      </w:r>
      <w:r w:rsidRPr="003C5378">
        <w:rPr>
          <w:lang w:val="en-US"/>
        </w:rPr>
        <w:tab/>
        <w:t xml:space="preserve"> </w:t>
      </w:r>
      <w:proofErr w:type="gramStart"/>
      <w:r w:rsidRPr="003C5378">
        <w:rPr>
          <w:lang w:val="en-US"/>
        </w:rPr>
        <w:t>x1</w:t>
      </w:r>
      <w:proofErr w:type="gramEnd"/>
      <w:r w:rsidRPr="003C5378">
        <w:rPr>
          <w:lang w:val="en-US"/>
        </w:rPr>
        <w:t xml:space="preserve">     </w:t>
      </w:r>
      <w:r w:rsidRPr="003C5378">
        <w:rPr>
          <w:lang w:val="en-US"/>
        </w:rPr>
        <w:tab/>
        <w:t xml:space="preserve">x2      </w:t>
      </w:r>
      <w:r w:rsidRPr="003C5378">
        <w:rPr>
          <w:lang w:val="en-US"/>
        </w:rPr>
        <w:tab/>
        <w:t xml:space="preserve">x3      </w:t>
      </w:r>
      <w:r w:rsidRPr="003C5378">
        <w:rPr>
          <w:lang w:val="en-US"/>
        </w:rPr>
        <w:tab/>
        <w:t xml:space="preserve">x4      </w:t>
      </w:r>
      <w:r w:rsidRPr="003C5378">
        <w:rPr>
          <w:lang w:val="en-US"/>
        </w:rPr>
        <w:tab/>
        <w:t xml:space="preserve">x5      </w:t>
      </w:r>
      <w:r w:rsidRPr="003C5378">
        <w:rPr>
          <w:lang w:val="en-US"/>
        </w:rPr>
        <w:tab/>
        <w:t>x6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  </w:t>
      </w:r>
      <w:proofErr w:type="gramStart"/>
      <w:r w:rsidRPr="003C5378">
        <w:rPr>
          <w:lang w:val="en-US"/>
        </w:rPr>
        <w:t>x1</w:t>
      </w:r>
      <w:proofErr w:type="gramEnd"/>
      <w:r w:rsidRPr="003C5378">
        <w:rPr>
          <w:lang w:val="en-US"/>
        </w:rPr>
        <w:t xml:space="preserve">      -3      </w:t>
      </w:r>
      <w:r w:rsidRPr="003C5378">
        <w:rPr>
          <w:lang w:val="en-US"/>
        </w:rPr>
        <w:tab/>
        <w:t xml:space="preserve"> 2       </w:t>
      </w:r>
      <w:r w:rsidRPr="003C5378">
        <w:rPr>
          <w:lang w:val="en-US"/>
        </w:rPr>
        <w:tab/>
        <w:t xml:space="preserve">0       </w:t>
      </w:r>
      <w:r w:rsidRPr="003C5378">
        <w:rPr>
          <w:lang w:val="en-US"/>
        </w:rPr>
        <w:tab/>
        <w:t xml:space="preserve">0       </w:t>
      </w:r>
      <w:r w:rsidRPr="003C5378">
        <w:rPr>
          <w:lang w:val="en-US"/>
        </w:rPr>
        <w:tab/>
        <w:t xml:space="preserve">0       </w:t>
      </w:r>
      <w:r w:rsidRPr="003C5378">
        <w:rPr>
          <w:lang w:val="en-US"/>
        </w:rPr>
        <w:tab/>
        <w:t>0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  </w:t>
      </w:r>
      <w:proofErr w:type="gramStart"/>
      <w:r w:rsidRPr="003C5378">
        <w:rPr>
          <w:lang w:val="en-US"/>
        </w:rPr>
        <w:t>x2</w:t>
      </w:r>
      <w:proofErr w:type="gramEnd"/>
      <w:r w:rsidRPr="003C5378">
        <w:rPr>
          <w:lang w:val="en-US"/>
        </w:rPr>
        <w:t xml:space="preserve">       0      </w:t>
      </w:r>
      <w:r w:rsidRPr="003C5378">
        <w:rPr>
          <w:lang w:val="en-US"/>
        </w:rPr>
        <w:tab/>
        <w:t xml:space="preserve">-5       </w:t>
      </w:r>
      <w:r w:rsidRPr="003C5378">
        <w:rPr>
          <w:lang w:val="en-US"/>
        </w:rPr>
        <w:tab/>
        <w:t xml:space="preserve">1       </w:t>
      </w:r>
      <w:r w:rsidRPr="003C5378">
        <w:rPr>
          <w:lang w:val="en-US"/>
        </w:rPr>
        <w:tab/>
        <w:t xml:space="preserve">0       </w:t>
      </w:r>
      <w:r w:rsidRPr="003C5378">
        <w:rPr>
          <w:lang w:val="en-US"/>
        </w:rPr>
        <w:tab/>
        <w:t xml:space="preserve">0       </w:t>
      </w:r>
      <w:r w:rsidRPr="003C5378">
        <w:rPr>
          <w:lang w:val="en-US"/>
        </w:rPr>
        <w:tab/>
        <w:t>0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  </w:t>
      </w:r>
      <w:proofErr w:type="gramStart"/>
      <w:r w:rsidRPr="003C5378">
        <w:rPr>
          <w:lang w:val="en-US"/>
        </w:rPr>
        <w:t>x3</w:t>
      </w:r>
      <w:proofErr w:type="gramEnd"/>
      <w:r w:rsidRPr="003C5378">
        <w:rPr>
          <w:lang w:val="en-US"/>
        </w:rPr>
        <w:t xml:space="preserve">       0       </w:t>
      </w:r>
      <w:r w:rsidRPr="003C5378">
        <w:rPr>
          <w:lang w:val="en-US"/>
        </w:rPr>
        <w:tab/>
        <w:t xml:space="preserve">0  </w:t>
      </w:r>
      <w:r w:rsidRPr="003C5378">
        <w:rPr>
          <w:lang w:val="en-US"/>
        </w:rPr>
        <w:tab/>
        <w:t xml:space="preserve">-5.641  </w:t>
      </w:r>
      <w:r w:rsidRPr="003C5378">
        <w:rPr>
          <w:lang w:val="en-US"/>
        </w:rPr>
        <w:tab/>
        <w:t xml:space="preserve">0.378    0       </w:t>
      </w:r>
      <w:r w:rsidRPr="003C5378">
        <w:rPr>
          <w:lang w:val="en-US"/>
        </w:rPr>
        <w:tab/>
        <w:t>0</w:t>
      </w:r>
    </w:p>
    <w:p w:rsidR="00547ACE" w:rsidRPr="003C5378" w:rsidRDefault="00547ACE" w:rsidP="00547ACE">
      <w:pPr>
        <w:spacing w:after="0"/>
        <w:rPr>
          <w:lang w:val="en-US"/>
        </w:rPr>
      </w:pPr>
      <w:r w:rsidRPr="003C5378">
        <w:rPr>
          <w:lang w:val="en-US"/>
        </w:rPr>
        <w:t xml:space="preserve">   </w:t>
      </w:r>
      <w:proofErr w:type="gramStart"/>
      <w:r w:rsidRPr="003C5378">
        <w:rPr>
          <w:lang w:val="en-US"/>
        </w:rPr>
        <w:t>x4</w:t>
      </w:r>
      <w:proofErr w:type="gramEnd"/>
      <w:r w:rsidRPr="003C5378">
        <w:rPr>
          <w:lang w:val="en-US"/>
        </w:rPr>
        <w:t xml:space="preserve">       0      </w:t>
      </w:r>
      <w:r w:rsidRPr="003C5378">
        <w:rPr>
          <w:lang w:val="en-US"/>
        </w:rPr>
        <w:tab/>
        <w:t xml:space="preserve">0       </w:t>
      </w:r>
      <w:r w:rsidRPr="003C5378">
        <w:rPr>
          <w:lang w:val="en-US"/>
        </w:rPr>
        <w:tab/>
        <w:t xml:space="preserve">0      </w:t>
      </w:r>
      <w:r w:rsidRPr="003C5378">
        <w:rPr>
          <w:lang w:val="en-US"/>
        </w:rPr>
        <w:tab/>
        <w:t xml:space="preserve">-5       </w:t>
      </w:r>
      <w:r w:rsidRPr="003C5378">
        <w:rPr>
          <w:lang w:val="en-US"/>
        </w:rPr>
        <w:tab/>
        <w:t xml:space="preserve">7       </w:t>
      </w:r>
      <w:r w:rsidRPr="003C5378">
        <w:rPr>
          <w:lang w:val="en-US"/>
        </w:rPr>
        <w:tab/>
        <w:t>0</w:t>
      </w:r>
    </w:p>
    <w:p w:rsidR="00547ACE" w:rsidRDefault="00547ACE" w:rsidP="00547ACE">
      <w:pPr>
        <w:spacing w:after="0"/>
      </w:pPr>
      <w:r w:rsidRPr="003C5378">
        <w:rPr>
          <w:lang w:val="en-US"/>
        </w:rPr>
        <w:t xml:space="preserve">   </w:t>
      </w:r>
      <w:proofErr w:type="gramStart"/>
      <w:r>
        <w:t>x5</w:t>
      </w:r>
      <w:proofErr w:type="gramEnd"/>
      <w:r>
        <w:t xml:space="preserve">       0       </w:t>
      </w:r>
      <w:r>
        <w:tab/>
        <w:t xml:space="preserve">0       </w:t>
      </w:r>
      <w:r>
        <w:tab/>
        <w:t xml:space="preserve">0      </w:t>
      </w:r>
      <w:r>
        <w:tab/>
        <w:t xml:space="preserve">-7      </w:t>
      </w:r>
      <w:r>
        <w:tab/>
        <w:t xml:space="preserve">-5   </w:t>
      </w:r>
      <w:r>
        <w:tab/>
        <w:t>0.378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x6</w:t>
      </w:r>
      <w:proofErr w:type="gramEnd"/>
      <w:r>
        <w:t xml:space="preserve">       0       </w:t>
      </w:r>
      <w:r>
        <w:tab/>
        <w:t xml:space="preserve">0      </w:t>
      </w:r>
      <w:r>
        <w:tab/>
        <w:t xml:space="preserve">0       </w:t>
      </w:r>
      <w:r>
        <w:tab/>
        <w:t xml:space="preserve">0       </w:t>
      </w:r>
      <w:r>
        <w:tab/>
        <w:t xml:space="preserve">0  </w:t>
      </w:r>
      <w:r>
        <w:tab/>
        <w:t>-14.36</w:t>
      </w:r>
    </w:p>
    <w:p w:rsidR="00547ACE" w:rsidRDefault="00547ACE" w:rsidP="00547ACE">
      <w:pPr>
        <w:spacing w:after="0"/>
      </w:pPr>
      <w:r>
        <w:t xml:space="preserve"> </w:t>
      </w:r>
    </w:p>
    <w:p w:rsidR="00547ACE" w:rsidRDefault="00547ACE" w:rsidP="00547ACE">
      <w:pPr>
        <w:spacing w:after="0"/>
      </w:pPr>
      <w:r>
        <w:t xml:space="preserve">  B = </w:t>
      </w:r>
    </w:p>
    <w:p w:rsidR="00547ACE" w:rsidRDefault="00547ACE" w:rsidP="00547ACE">
      <w:pPr>
        <w:spacing w:after="0"/>
      </w:pPr>
      <w:r>
        <w:t xml:space="preserve">          u1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x1</w:t>
      </w:r>
      <w:proofErr w:type="gramEnd"/>
      <w:r>
        <w:t xml:space="preserve">   0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x2</w:t>
      </w:r>
      <w:proofErr w:type="gramEnd"/>
      <w:r>
        <w:t xml:space="preserve">   0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x3</w:t>
      </w:r>
      <w:proofErr w:type="gramEnd"/>
      <w:r>
        <w:t xml:space="preserve">   0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x4</w:t>
      </w:r>
      <w:proofErr w:type="gramEnd"/>
      <w:r>
        <w:t xml:space="preserve">   0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x5</w:t>
      </w:r>
      <w:proofErr w:type="gramEnd"/>
      <w:r>
        <w:t xml:space="preserve">   0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x6</w:t>
      </w:r>
      <w:proofErr w:type="gramEnd"/>
      <w:r>
        <w:t xml:space="preserve">  16</w:t>
      </w:r>
    </w:p>
    <w:p w:rsidR="00547ACE" w:rsidRDefault="00547ACE" w:rsidP="00547ACE">
      <w:pPr>
        <w:spacing w:after="0"/>
      </w:pPr>
      <w:r>
        <w:t xml:space="preserve"> </w:t>
      </w:r>
    </w:p>
    <w:p w:rsidR="00547ACE" w:rsidRDefault="00547ACE" w:rsidP="00547ACE">
      <w:pPr>
        <w:spacing w:after="0"/>
      </w:pPr>
      <w:r>
        <w:t xml:space="preserve">  C = </w:t>
      </w:r>
    </w:p>
    <w:p w:rsidR="00547ACE" w:rsidRDefault="00547ACE" w:rsidP="00547ACE">
      <w:pPr>
        <w:spacing w:after="0"/>
      </w:pPr>
      <w:r>
        <w:t xml:space="preserve">         </w:t>
      </w:r>
      <w:proofErr w:type="gramStart"/>
      <w:r>
        <w:t>x1</w:t>
      </w:r>
      <w:proofErr w:type="gramEnd"/>
      <w:r>
        <w:t xml:space="preserve">  x2  x3  x4  x5  x6</w:t>
      </w:r>
    </w:p>
    <w:p w:rsidR="00547ACE" w:rsidRDefault="00547ACE" w:rsidP="00547ACE">
      <w:pPr>
        <w:spacing w:after="0"/>
      </w:pPr>
      <w:r>
        <w:t xml:space="preserve">   </w:t>
      </w:r>
      <w:proofErr w:type="gramStart"/>
      <w:r>
        <w:t>y1  20</w:t>
      </w:r>
      <w:proofErr w:type="gramEnd"/>
      <w:r>
        <w:t xml:space="preserve">  10   0   0   0   0</w:t>
      </w:r>
    </w:p>
    <w:p w:rsidR="00547ACE" w:rsidRDefault="00547ACE" w:rsidP="00547ACE">
      <w:pPr>
        <w:spacing w:after="0"/>
      </w:pPr>
      <w:r>
        <w:t xml:space="preserve"> </w:t>
      </w:r>
    </w:p>
    <w:p w:rsidR="00547ACE" w:rsidRDefault="00547ACE" w:rsidP="00547ACE">
      <w:pPr>
        <w:spacing w:after="0"/>
      </w:pPr>
      <w:r>
        <w:t xml:space="preserve">  D = </w:t>
      </w:r>
    </w:p>
    <w:p w:rsidR="00547ACE" w:rsidRDefault="00547ACE" w:rsidP="00547ACE">
      <w:pPr>
        <w:spacing w:after="0"/>
      </w:pPr>
      <w:r>
        <w:t xml:space="preserve">         u1</w:t>
      </w:r>
    </w:p>
    <w:p w:rsidR="00547ACE" w:rsidRDefault="00547ACE" w:rsidP="00547ACE">
      <w:pPr>
        <w:spacing w:after="0"/>
      </w:pPr>
      <w:r>
        <w:t xml:space="preserve">   y1   0</w:t>
      </w:r>
    </w:p>
    <w:p w:rsidR="00547ACE" w:rsidRDefault="00547ACE" w:rsidP="00547ACE">
      <w:pPr>
        <w:spacing w:after="0"/>
      </w:pPr>
    </w:p>
    <w:p w:rsidR="00547ACE" w:rsidRDefault="00547ACE" w:rsidP="00547ACE">
      <w:pPr>
        <w:spacing w:after="0"/>
      </w:pPr>
      <w:r>
        <w:t xml:space="preserve">Se elige la matriz F que sea </w:t>
      </w:r>
      <w:proofErr w:type="spellStart"/>
      <w:r>
        <w:t>Hurwitz</w:t>
      </w:r>
      <w:proofErr w:type="spellEnd"/>
      <w:r>
        <w:t xml:space="preserve"> (la parte real de los </w:t>
      </w:r>
      <w:proofErr w:type="spellStart"/>
      <w:r>
        <w:t>autovalores</w:t>
      </w:r>
      <w:proofErr w:type="spellEnd"/>
      <w:r>
        <w:t xml:space="preserve"> son negativas) de 6x6 y que no tenga </w:t>
      </w:r>
      <w:proofErr w:type="spellStart"/>
      <w:r>
        <w:t>autovalores</w:t>
      </w:r>
      <w:proofErr w:type="spellEnd"/>
      <w:r>
        <w:t xml:space="preserve"> en común con los de A. En este caso, está conformada por </w:t>
      </w:r>
      <w:proofErr w:type="gramStart"/>
      <w:r>
        <w:t>los 6 lambdas deseados</w:t>
      </w:r>
      <w:proofErr w:type="gramEnd"/>
      <w:r>
        <w:t>.</w:t>
      </w:r>
    </w:p>
    <w:p w:rsidR="00547ACE" w:rsidRDefault="00547ACE" w:rsidP="00547ACE">
      <w:r>
        <w:t xml:space="preserve">Se eligen y se declaran </w:t>
      </w:r>
      <w:proofErr w:type="gramStart"/>
      <w:r>
        <w:t>los</w:t>
      </w:r>
      <w:proofErr w:type="gramEnd"/>
      <w:r>
        <w:t xml:space="preserve"> lambdas deseados del observador:</w:t>
      </w:r>
    </w:p>
    <w:p w:rsidR="00547ACE" w:rsidRDefault="00547ACE" w:rsidP="00547ACE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proofErr w:type="spellStart"/>
      <w:proofErr w:type="gramStart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lambdasObs</w:t>
      </w:r>
      <w:proofErr w:type="spellEnd"/>
      <w:proofErr w:type="gram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=[-6.3 -8.4 -10.5 -12.6 -14.7 -16.8];</w:t>
      </w:r>
    </w:p>
    <w:p w:rsidR="00547ACE" w:rsidRPr="00547ACE" w:rsidRDefault="00547ACE" w:rsidP="00547ACE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F=</w:t>
      </w:r>
      <w:proofErr w:type="spellStart"/>
      <w:proofErr w:type="gramStart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diag</w:t>
      </w:r>
      <w:proofErr w:type="spell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lambdasObs</w:t>
      </w:r>
      <w:proofErr w:type="spell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</w:t>
      </w:r>
    </w:p>
    <w:p w:rsidR="00547ACE" w:rsidRPr="00547ACE" w:rsidRDefault="00547ACE" w:rsidP="00547ACE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</w:p>
    <w:p w:rsidR="00547ACE" w:rsidRDefault="00547ACE" w:rsidP="00547ACE">
      <w:r>
        <w:t>Se elige</w:t>
      </w:r>
      <w:r w:rsidRPr="00547ACE">
        <w:t xml:space="preserve"> un vector S cualquiera de 6x1 tal que (F,</w:t>
      </w:r>
      <w:r>
        <w:t xml:space="preserve"> </w:t>
      </w:r>
      <w:r w:rsidRPr="00547ACE">
        <w:t>S) sea controlable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rand(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length(A),1)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Co=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ctrb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F,S)</w:t>
      </w:r>
    </w:p>
    <w:p w:rsidR="00547ACE" w:rsidRPr="003C5378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24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R=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rank(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Co)</w:t>
      </w:r>
    </w:p>
    <w:p w:rsidR="00C8605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>S =</w:t>
      </w:r>
    </w:p>
    <w:p w:rsidR="00C8605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 xml:space="preserve">    0.0046</w:t>
      </w:r>
    </w:p>
    <w:p w:rsidR="00C8605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 xml:space="preserve">    0.7749</w:t>
      </w:r>
    </w:p>
    <w:p w:rsidR="00C8605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 xml:space="preserve">    0.8173</w:t>
      </w:r>
    </w:p>
    <w:p w:rsidR="00C8605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 xml:space="preserve">    0.8687</w:t>
      </w:r>
    </w:p>
    <w:p w:rsidR="00C8605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 xml:space="preserve">    0.0844</w:t>
      </w:r>
    </w:p>
    <w:p w:rsidR="002B6375" w:rsidRPr="003C5378" w:rsidRDefault="00C86055" w:rsidP="00C86055">
      <w:pPr>
        <w:spacing w:after="0"/>
        <w:rPr>
          <w:lang w:val="en-US"/>
        </w:rPr>
      </w:pPr>
      <w:r w:rsidRPr="003C5378">
        <w:rPr>
          <w:lang w:val="en-US"/>
        </w:rPr>
        <w:t xml:space="preserve">    0.3998</w:t>
      </w:r>
    </w:p>
    <w:p w:rsidR="00C86055" w:rsidRPr="003C5378" w:rsidRDefault="00C86055" w:rsidP="00C86055">
      <w:pPr>
        <w:spacing w:after="0"/>
        <w:rPr>
          <w:lang w:val="en-US"/>
        </w:rPr>
      </w:pPr>
    </w:p>
    <w:p w:rsidR="004C1DB5" w:rsidRPr="003C5378" w:rsidRDefault="004C1DB5" w:rsidP="004C1DB5">
      <w:pPr>
        <w:spacing w:after="0"/>
        <w:rPr>
          <w:lang w:val="en-US"/>
        </w:rPr>
      </w:pPr>
      <w:r w:rsidRPr="003C5378">
        <w:rPr>
          <w:lang w:val="en-US"/>
        </w:rPr>
        <w:lastRenderedPageBreak/>
        <w:t>Co =</w:t>
      </w:r>
    </w:p>
    <w:p w:rsidR="00C86055" w:rsidRDefault="00C86055" w:rsidP="00C86055">
      <w:pPr>
        <w:spacing w:after="0"/>
      </w:pPr>
      <w:r>
        <w:t>1.0e+05 *</w:t>
      </w:r>
    </w:p>
    <w:p w:rsidR="00C86055" w:rsidRDefault="00C86055" w:rsidP="00C86055">
      <w:pPr>
        <w:spacing w:after="0"/>
      </w:pPr>
      <w:r>
        <w:t xml:space="preserve">    0.0000   -0.0000    0.0000   -0.0000    0.0001   -0.0005</w:t>
      </w:r>
    </w:p>
    <w:p w:rsidR="00C86055" w:rsidRDefault="00C86055" w:rsidP="00C86055">
      <w:pPr>
        <w:spacing w:after="0"/>
      </w:pPr>
      <w:r>
        <w:t xml:space="preserve">    0.0000   -0.0001    0.0005   -0.0046    0.0386   -0.3241</w:t>
      </w:r>
    </w:p>
    <w:p w:rsidR="00C86055" w:rsidRDefault="00C86055" w:rsidP="00C86055">
      <w:pPr>
        <w:spacing w:after="0"/>
      </w:pPr>
      <w:r>
        <w:t xml:space="preserve">    0.0000   -0.0001    0.0009   -0.0095    0.0993   -1.0431</w:t>
      </w:r>
    </w:p>
    <w:p w:rsidR="00C86055" w:rsidRDefault="00C86055" w:rsidP="00C86055">
      <w:pPr>
        <w:spacing w:after="0"/>
      </w:pPr>
      <w:r>
        <w:t xml:space="preserve">    0.0000   -0.0001    0.0014   -0.0174    0.2190   -2.7588</w:t>
      </w:r>
    </w:p>
    <w:p w:rsidR="00C86055" w:rsidRDefault="00C86055" w:rsidP="00C86055">
      <w:pPr>
        <w:spacing w:after="0"/>
      </w:pPr>
      <w:r>
        <w:t xml:space="preserve">    0.0000   -0.0000    0.0002   -0.0027    0.0394   -0.5796</w:t>
      </w:r>
    </w:p>
    <w:p w:rsidR="004C1DB5" w:rsidRDefault="00C86055" w:rsidP="00C86055">
      <w:pPr>
        <w:spacing w:after="0"/>
      </w:pPr>
      <w:r>
        <w:t xml:space="preserve">    0.0000   -0.0001    0.0011   -0.0190    0.3185   -5.3502</w:t>
      </w:r>
    </w:p>
    <w:p w:rsidR="00C86055" w:rsidRDefault="00C86055" w:rsidP="00C86055">
      <w:pPr>
        <w:spacing w:after="0"/>
      </w:pPr>
    </w:p>
    <w:p w:rsidR="004C1DB5" w:rsidRDefault="004C1DB5" w:rsidP="004C1DB5">
      <w:r>
        <w:t>R =   6</w:t>
      </w:r>
    </w:p>
    <w:p w:rsidR="00547ACE" w:rsidRDefault="00547ACE" w:rsidP="00547ACE">
      <w:r>
        <w:t xml:space="preserve">Se comprueba que el rango de la matriz de </w:t>
      </w:r>
      <w:proofErr w:type="spellStart"/>
      <w:r>
        <w:t>controlabilidad</w:t>
      </w:r>
      <w:proofErr w:type="spellEnd"/>
      <w:r>
        <w:t xml:space="preserve"> sea igual al rango de la matriz A (n)</w:t>
      </w:r>
    </w:p>
    <w:p w:rsidR="00547ACE" w:rsidRPr="00547ACE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547ACE">
        <w:rPr>
          <w:rFonts w:ascii="Courier New" w:eastAsia="SimSun" w:hAnsi="Courier New" w:cs="Courier New"/>
          <w:color w:val="0000FF"/>
          <w:sz w:val="22"/>
          <w:szCs w:val="30"/>
          <w:lang w:eastAsia="es-AR"/>
        </w:rPr>
        <w:t>if</w:t>
      </w:r>
      <w:proofErr w:type="spellEnd"/>
      <w:proofErr w:type="gram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R==n </w:t>
      </w:r>
    </w:p>
    <w:p w:rsidR="00547ACE" w:rsidRPr="00547ACE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   </w:t>
      </w:r>
      <w:proofErr w:type="spellStart"/>
      <w:proofErr w:type="gramStart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disp</w:t>
      </w:r>
      <w:proofErr w:type="spellEnd"/>
      <w:proofErr w:type="gram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547ACE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'El par (F,S) es controlable'</w:t>
      </w:r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</w:t>
      </w:r>
    </w:p>
    <w:p w:rsidR="00547ACE" w:rsidRPr="00547ACE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547ACE">
        <w:rPr>
          <w:rFonts w:ascii="Courier New" w:eastAsia="SimSun" w:hAnsi="Courier New" w:cs="Courier New"/>
          <w:color w:val="0000FF"/>
          <w:sz w:val="22"/>
          <w:szCs w:val="30"/>
          <w:lang w:eastAsia="es-AR"/>
        </w:rPr>
        <w:t>else</w:t>
      </w:r>
      <w:proofErr w:type="spellEnd"/>
      <w:proofErr w:type="gramEnd"/>
    </w:p>
    <w:p w:rsidR="00547ACE" w:rsidRPr="00547ACE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   </w:t>
      </w:r>
      <w:proofErr w:type="spellStart"/>
      <w:proofErr w:type="gramStart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disp</w:t>
      </w:r>
      <w:proofErr w:type="spellEnd"/>
      <w:proofErr w:type="gramEnd"/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547ACE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'El par (F,S) no es controlable'</w:t>
      </w:r>
      <w:r w:rsidRPr="00547ACE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</w:t>
      </w:r>
    </w:p>
    <w:p w:rsidR="00547ACE" w:rsidRDefault="00547ACE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FF"/>
          <w:sz w:val="22"/>
          <w:szCs w:val="30"/>
          <w:lang w:eastAsia="es-AR"/>
        </w:rPr>
      </w:pPr>
      <w:proofErr w:type="spellStart"/>
      <w:proofErr w:type="gramStart"/>
      <w:r w:rsidRPr="00547ACE">
        <w:rPr>
          <w:rFonts w:ascii="Courier New" w:eastAsia="SimSun" w:hAnsi="Courier New" w:cs="Courier New"/>
          <w:color w:val="0000FF"/>
          <w:sz w:val="22"/>
          <w:szCs w:val="30"/>
          <w:lang w:eastAsia="es-AR"/>
        </w:rPr>
        <w:t>end</w:t>
      </w:r>
      <w:proofErr w:type="spellEnd"/>
      <w:proofErr w:type="gramEnd"/>
    </w:p>
    <w:p w:rsidR="004C1DB5" w:rsidRDefault="004C1DB5" w:rsidP="00547AC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24"/>
          <w:szCs w:val="24"/>
          <w:lang w:eastAsia="es-AR"/>
        </w:rPr>
      </w:pPr>
    </w:p>
    <w:p w:rsidR="00547ACE" w:rsidRDefault="00547ACE" w:rsidP="00547ACE">
      <w:r>
        <w:t>Se calcula</w:t>
      </w:r>
      <w:r w:rsidRPr="00547ACE">
        <w:t xml:space="preserve"> la solución única T, no singular, de la ecuación de </w:t>
      </w:r>
      <w:proofErr w:type="spellStart"/>
      <w:r w:rsidRPr="00547ACE">
        <w:t>Sylvester</w:t>
      </w:r>
      <w:proofErr w:type="spellEnd"/>
      <w:r>
        <w:t>:</w:t>
      </w:r>
    </w:p>
    <w:p w:rsidR="004C1DB5" w:rsidRPr="003C5378" w:rsidRDefault="004C1DB5" w:rsidP="004C1DB5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sylvester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-F,A,S*C)</w:t>
      </w:r>
    </w:p>
    <w:p w:rsidR="004C1DB5" w:rsidRPr="003C5378" w:rsidRDefault="004C1DB5" w:rsidP="004C1DB5">
      <w:pPr>
        <w:rPr>
          <w:lang w:val="en-US"/>
        </w:rPr>
      </w:pPr>
    </w:p>
    <w:p w:rsidR="004C1DB5" w:rsidRDefault="004C1DB5" w:rsidP="004C1DB5">
      <w:r>
        <w:t>T =</w:t>
      </w:r>
    </w:p>
    <w:p w:rsidR="00C86055" w:rsidRDefault="00C86055" w:rsidP="00C86055">
      <w:pPr>
        <w:spacing w:after="0"/>
      </w:pPr>
      <w:r>
        <w:t xml:space="preserve">    0.0281   -0.0076    0.0115   -0.0001    0.0006    0.0000</w:t>
      </w:r>
    </w:p>
    <w:p w:rsidR="00C86055" w:rsidRDefault="00C86055" w:rsidP="00C86055">
      <w:pPr>
        <w:spacing w:after="0"/>
      </w:pPr>
      <w:r>
        <w:t xml:space="preserve">    2.8700    0.5909   -0.2142    0.0045   -0.0094   -0.0006</w:t>
      </w:r>
    </w:p>
    <w:p w:rsidR="00C86055" w:rsidRDefault="00C86055" w:rsidP="00C86055">
      <w:pPr>
        <w:spacing w:after="0"/>
      </w:pPr>
      <w:r>
        <w:t xml:space="preserve">    2.1795    0.6935   -0.1427    0.0037   -0.0048   -0.0005</w:t>
      </w:r>
    </w:p>
    <w:p w:rsidR="00C86055" w:rsidRDefault="00C86055" w:rsidP="00C86055">
      <w:pPr>
        <w:spacing w:after="0"/>
      </w:pPr>
      <w:r>
        <w:t xml:space="preserve">    1.8098    0.6668   -0.0958    0.0026   -0.0024   -0.0005</w:t>
      </w:r>
    </w:p>
    <w:p w:rsidR="00C86055" w:rsidRDefault="00C86055" w:rsidP="00C86055">
      <w:pPr>
        <w:spacing w:after="0"/>
      </w:pPr>
      <w:r>
        <w:t xml:space="preserve">    0.1443    0.0573   -0.0063    0.0002   -0.0001    0.0001</w:t>
      </w:r>
    </w:p>
    <w:p w:rsidR="004C1DB5" w:rsidRDefault="00C86055" w:rsidP="00C86055">
      <w:pPr>
        <w:spacing w:after="0"/>
      </w:pPr>
      <w:r>
        <w:t xml:space="preserve">    0.5794    0.2406   -0.0216    0.0005   -0.0003    0.0000</w:t>
      </w:r>
    </w:p>
    <w:p w:rsidR="00C86055" w:rsidRDefault="00C86055" w:rsidP="00C86055">
      <w:pPr>
        <w:spacing w:after="0"/>
      </w:pPr>
    </w:p>
    <w:p w:rsidR="004C1DB5" w:rsidRDefault="004C1DB5" w:rsidP="00547ACE">
      <w:r>
        <w:t>Se arman las matrices A</w:t>
      </w:r>
      <w:proofErr w:type="gramStart"/>
      <w:r>
        <w:t>,B,C,D</w:t>
      </w:r>
      <w:proofErr w:type="gramEnd"/>
      <w:r>
        <w:t xml:space="preserve">  del observador</w:t>
      </w:r>
    </w:p>
    <w:p w:rsidR="004C1DB5" w:rsidRPr="003C5378" w:rsidRDefault="004C1DB5" w:rsidP="004C1DB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Ao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inv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T)*F*T;</w:t>
      </w:r>
    </w:p>
    <w:p w:rsidR="004C1DB5" w:rsidRPr="003C5378" w:rsidRDefault="004C1DB5" w:rsidP="004C1DB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Bo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B 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inv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(T)*S];</w:t>
      </w:r>
    </w:p>
    <w:p w:rsidR="004C1DB5" w:rsidRPr="003C5378" w:rsidRDefault="004C1DB5" w:rsidP="004C1DB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Co=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eye(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length(A));</w:t>
      </w:r>
    </w:p>
    <w:p w:rsidR="004C1DB5" w:rsidRPr="003C5378" w:rsidRDefault="004C1DB5" w:rsidP="004C1DB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Do=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zeros(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length(A),2);</w:t>
      </w:r>
    </w:p>
    <w:p w:rsidR="004C1DB5" w:rsidRPr="003C5378" w:rsidRDefault="00433D67" w:rsidP="004C1DB5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Gobs</w:t>
      </w:r>
      <w:r w:rsidR="004C1DB5"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="004C1DB5"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="004C1DB5"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="004C1DB5"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Ao,Bo,Co,Do</w:t>
      </w:r>
      <w:proofErr w:type="spellEnd"/>
      <w:r w:rsidR="004C1DB5"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</w:t>
      </w:r>
    </w:p>
    <w:p w:rsidR="004C1DB5" w:rsidRPr="003C5378" w:rsidRDefault="004C1DB5" w:rsidP="00547ACE">
      <w:pPr>
        <w:rPr>
          <w:lang w:val="en-US"/>
        </w:rPr>
      </w:pPr>
    </w:p>
    <w:p w:rsidR="00C86055" w:rsidRDefault="00C86055" w:rsidP="00C86055">
      <w:proofErr w:type="spellStart"/>
      <w:r>
        <w:t>Gobs</w:t>
      </w:r>
      <w:proofErr w:type="spellEnd"/>
      <w:r>
        <w:t xml:space="preserve"> =</w:t>
      </w:r>
    </w:p>
    <w:p w:rsidR="00C86055" w:rsidRDefault="00C86055" w:rsidP="00C86055">
      <w:r>
        <w:t xml:space="preserve"> </w:t>
      </w:r>
    </w:p>
    <w:p w:rsidR="00C86055" w:rsidRDefault="00C86055" w:rsidP="00C86055">
      <w:pPr>
        <w:spacing w:after="0"/>
      </w:pPr>
      <w:r>
        <w:t xml:space="preserve">  A = </w:t>
      </w:r>
    </w:p>
    <w:p w:rsidR="00C86055" w:rsidRDefault="00C86055" w:rsidP="00C86055">
      <w:pPr>
        <w:spacing w:after="0"/>
      </w:pPr>
      <w:r>
        <w:t xml:space="preserve">               </w:t>
      </w:r>
      <w:proofErr w:type="gramStart"/>
      <w:r>
        <w:t>x1</w:t>
      </w:r>
      <w:proofErr w:type="gramEnd"/>
      <w:r>
        <w:t xml:space="preserve">          x2          </w:t>
      </w:r>
      <w:r>
        <w:tab/>
        <w:t xml:space="preserve">x3         </w:t>
      </w:r>
      <w:r>
        <w:tab/>
        <w:t xml:space="preserve">x4         </w:t>
      </w:r>
      <w:r>
        <w:tab/>
        <w:t xml:space="preserve"> x5        </w:t>
      </w:r>
      <w:r>
        <w:tab/>
        <w:t xml:space="preserve"> x6</w:t>
      </w:r>
    </w:p>
    <w:p w:rsidR="00C86055" w:rsidRDefault="00C86055" w:rsidP="00C86055">
      <w:pPr>
        <w:spacing w:after="0"/>
      </w:pPr>
      <w:r>
        <w:t xml:space="preserve">   </w:t>
      </w:r>
      <w:proofErr w:type="gramStart"/>
      <w:r>
        <w:t>x1</w:t>
      </w:r>
      <w:proofErr w:type="gramEnd"/>
      <w:r>
        <w:t xml:space="preserve">      -5.633      0.6837  </w:t>
      </w:r>
      <w:r>
        <w:tab/>
        <w:t xml:space="preserve">-8.882e-16        0   </w:t>
      </w:r>
      <w:r>
        <w:tab/>
      </w:r>
      <w:r>
        <w:tab/>
        <w:t xml:space="preserve">2.776e-17  </w:t>
      </w:r>
      <w:r>
        <w:tab/>
        <w:t>-1.735e-18</w:t>
      </w:r>
    </w:p>
    <w:p w:rsidR="00C86055" w:rsidRDefault="00C86055" w:rsidP="00C86055">
      <w:pPr>
        <w:spacing w:after="0"/>
      </w:pPr>
      <w:r>
        <w:t xml:space="preserve">   </w:t>
      </w:r>
      <w:proofErr w:type="gramStart"/>
      <w:r>
        <w:t>x2</w:t>
      </w:r>
      <w:proofErr w:type="gramEnd"/>
      <w:r>
        <w:t xml:space="preserve">      -57.33      -33.67           1   </w:t>
      </w:r>
      <w:r>
        <w:tab/>
      </w:r>
      <w:r>
        <w:tab/>
        <w:t xml:space="preserve">-1.11e-16           0   </w:t>
      </w:r>
      <w:r>
        <w:tab/>
      </w:r>
      <w:r>
        <w:tab/>
        <w:t>2.776e-17</w:t>
      </w:r>
    </w:p>
    <w:p w:rsidR="00C86055" w:rsidRDefault="00C86055" w:rsidP="00C86055">
      <w:pPr>
        <w:spacing w:after="0"/>
      </w:pPr>
      <w:r>
        <w:t xml:space="preserve">   </w:t>
      </w:r>
      <w:proofErr w:type="gramStart"/>
      <w:r>
        <w:t>x3</w:t>
      </w:r>
      <w:proofErr w:type="gramEnd"/>
      <w:r>
        <w:t xml:space="preserve">      -399.2      -199.6      </w:t>
      </w:r>
      <w:r>
        <w:tab/>
        <w:t xml:space="preserve">-5.641       </w:t>
      </w:r>
      <w:r>
        <w:tab/>
        <w:t xml:space="preserve">0.378  </w:t>
      </w:r>
      <w:r>
        <w:tab/>
      </w:r>
      <w:r>
        <w:tab/>
        <w:t xml:space="preserve">-5.329e-15    </w:t>
      </w:r>
      <w:r>
        <w:tab/>
        <w:t>1.11e-15</w:t>
      </w:r>
    </w:p>
    <w:p w:rsidR="00C86055" w:rsidRDefault="00C86055" w:rsidP="00C86055">
      <w:pPr>
        <w:spacing w:after="0"/>
      </w:pPr>
      <w:r>
        <w:t xml:space="preserve">   </w:t>
      </w:r>
      <w:proofErr w:type="gramStart"/>
      <w:r>
        <w:t>x4</w:t>
      </w:r>
      <w:proofErr w:type="gramEnd"/>
      <w:r>
        <w:t xml:space="preserve">        1762       881.1           </w:t>
      </w:r>
      <w:r>
        <w:tab/>
        <w:t xml:space="preserve">0         </w:t>
      </w:r>
      <w:r>
        <w:tab/>
        <w:t xml:space="preserve"> </w:t>
      </w:r>
      <w:r>
        <w:tab/>
        <w:t xml:space="preserve">-5          </w:t>
      </w:r>
      <w:r>
        <w:tab/>
        <w:t xml:space="preserve">7   </w:t>
      </w:r>
      <w:r>
        <w:tab/>
      </w:r>
      <w:r>
        <w:tab/>
        <w:t>7.105e-15</w:t>
      </w:r>
    </w:p>
    <w:p w:rsidR="00C86055" w:rsidRDefault="00C86055" w:rsidP="00C86055">
      <w:pPr>
        <w:spacing w:after="0"/>
      </w:pPr>
      <w:r>
        <w:t xml:space="preserve">   </w:t>
      </w:r>
      <w:proofErr w:type="gramStart"/>
      <w:r>
        <w:t>x5</w:t>
      </w:r>
      <w:proofErr w:type="gramEnd"/>
      <w:r>
        <w:t xml:space="preserve">        7218       3609   </w:t>
      </w:r>
      <w:r>
        <w:tab/>
        <w:t xml:space="preserve">9.095e-13         -7          </w:t>
      </w:r>
      <w:r>
        <w:tab/>
        <w:t xml:space="preserve">-5       </w:t>
      </w:r>
      <w:r>
        <w:tab/>
      </w:r>
      <w:r>
        <w:tab/>
        <w:t>0.378</w:t>
      </w:r>
    </w:p>
    <w:p w:rsidR="00C86055" w:rsidRDefault="00C86055" w:rsidP="00C86055">
      <w:pPr>
        <w:spacing w:after="0"/>
      </w:pPr>
      <w:r>
        <w:t xml:space="preserve">   x6       73.76       36.88   </w:t>
      </w:r>
      <w:r>
        <w:tab/>
        <w:t xml:space="preserve">1.137e-13  </w:t>
      </w:r>
      <w:r>
        <w:tab/>
        <w:t xml:space="preserve">-7.105e-15         0      </w:t>
      </w:r>
      <w:r>
        <w:tab/>
      </w:r>
      <w:r>
        <w:tab/>
        <w:t>-14.36</w:t>
      </w:r>
    </w:p>
    <w:p w:rsidR="00C86055" w:rsidRDefault="00C86055" w:rsidP="00C86055">
      <w:pPr>
        <w:spacing w:after="0"/>
      </w:pPr>
      <w:r>
        <w:t xml:space="preserve"> </w:t>
      </w:r>
    </w:p>
    <w:p w:rsidR="00C86055" w:rsidRDefault="00C86055" w:rsidP="00C86055">
      <w:pPr>
        <w:spacing w:after="0"/>
      </w:pPr>
      <w:r>
        <w:t xml:space="preserve">  B = </w:t>
      </w:r>
    </w:p>
    <w:p w:rsidR="00C86055" w:rsidRDefault="00C86055" w:rsidP="00C86055">
      <w:pPr>
        <w:spacing w:after="0"/>
      </w:pPr>
      <w:r>
        <w:t xml:space="preserve">             u1      </w:t>
      </w:r>
      <w:r>
        <w:tab/>
        <w:t>u2</w:t>
      </w:r>
    </w:p>
    <w:p w:rsidR="00C86055" w:rsidRDefault="00C86055" w:rsidP="00C86055">
      <w:pPr>
        <w:spacing w:after="0"/>
      </w:pPr>
      <w:r>
        <w:t xml:space="preserve">   x1       0  </w:t>
      </w:r>
      <w:r>
        <w:tab/>
        <w:t>0.1316</w:t>
      </w:r>
    </w:p>
    <w:p w:rsidR="00C86055" w:rsidRDefault="00C86055" w:rsidP="00C86055">
      <w:pPr>
        <w:spacing w:after="0"/>
      </w:pPr>
      <w:r>
        <w:t xml:space="preserve">   x2       0   </w:t>
      </w:r>
      <w:r>
        <w:tab/>
        <w:t>2.867</w:t>
      </w:r>
    </w:p>
    <w:p w:rsidR="00C86055" w:rsidRDefault="00C86055" w:rsidP="00C86055">
      <w:pPr>
        <w:spacing w:after="0"/>
      </w:pPr>
      <w:r>
        <w:t xml:space="preserve">   x3       0   </w:t>
      </w:r>
      <w:r>
        <w:tab/>
        <w:t>19.96</w:t>
      </w:r>
    </w:p>
    <w:p w:rsidR="00C86055" w:rsidRDefault="00C86055" w:rsidP="00C86055">
      <w:pPr>
        <w:spacing w:after="0"/>
      </w:pPr>
      <w:r>
        <w:t xml:space="preserve">   x4       0  </w:t>
      </w:r>
      <w:r>
        <w:tab/>
        <w:t>-88.11</w:t>
      </w:r>
    </w:p>
    <w:p w:rsidR="00C86055" w:rsidRDefault="00C86055" w:rsidP="00C86055">
      <w:pPr>
        <w:spacing w:after="0"/>
      </w:pPr>
      <w:r>
        <w:t xml:space="preserve">   x5       0  </w:t>
      </w:r>
      <w:r>
        <w:tab/>
        <w:t>-360.9</w:t>
      </w:r>
    </w:p>
    <w:p w:rsidR="00C86055" w:rsidRDefault="00C86055" w:rsidP="00C86055">
      <w:pPr>
        <w:spacing w:after="0"/>
      </w:pPr>
      <w:r>
        <w:t xml:space="preserve">   x6      16  </w:t>
      </w:r>
      <w:r>
        <w:tab/>
        <w:t>-3.688</w:t>
      </w:r>
    </w:p>
    <w:p w:rsidR="00C86055" w:rsidRDefault="00C86055" w:rsidP="00C86055">
      <w:pPr>
        <w:spacing w:after="0"/>
      </w:pPr>
      <w:r>
        <w:t xml:space="preserve"> </w:t>
      </w:r>
    </w:p>
    <w:p w:rsidR="00C86055" w:rsidRDefault="00C86055" w:rsidP="00C86055">
      <w:pPr>
        <w:spacing w:after="0"/>
      </w:pPr>
      <w:r>
        <w:lastRenderedPageBreak/>
        <w:t xml:space="preserve">  C = </w:t>
      </w:r>
    </w:p>
    <w:p w:rsidR="00C86055" w:rsidRDefault="00C86055" w:rsidP="00C86055">
      <w:pPr>
        <w:spacing w:after="0"/>
      </w:pPr>
      <w:r>
        <w:t xml:space="preserve">       x1  x2  x3  x4  x5  x6</w:t>
      </w:r>
    </w:p>
    <w:p w:rsidR="00C86055" w:rsidRDefault="00C86055" w:rsidP="00C86055">
      <w:pPr>
        <w:spacing w:after="0"/>
      </w:pPr>
      <w:r>
        <w:t xml:space="preserve">   y1   1   0   0   0   0   0</w:t>
      </w:r>
    </w:p>
    <w:p w:rsidR="00C86055" w:rsidRDefault="00C86055" w:rsidP="00C86055">
      <w:pPr>
        <w:spacing w:after="0"/>
      </w:pPr>
      <w:r>
        <w:t xml:space="preserve">   y2   0   1   0   0   0   0</w:t>
      </w:r>
    </w:p>
    <w:p w:rsidR="00C86055" w:rsidRDefault="00C86055" w:rsidP="00C86055">
      <w:pPr>
        <w:spacing w:after="0"/>
      </w:pPr>
      <w:r>
        <w:t xml:space="preserve">   y3   0   0   1   0   0   0</w:t>
      </w:r>
    </w:p>
    <w:p w:rsidR="00C86055" w:rsidRDefault="00C86055" w:rsidP="00C86055">
      <w:pPr>
        <w:spacing w:after="0"/>
      </w:pPr>
      <w:r>
        <w:t xml:space="preserve">   y4   0   0   0   1   0   0</w:t>
      </w:r>
    </w:p>
    <w:p w:rsidR="00C86055" w:rsidRDefault="00C86055" w:rsidP="00C86055">
      <w:pPr>
        <w:spacing w:after="0"/>
      </w:pPr>
      <w:r>
        <w:t xml:space="preserve">   y5   0   0   0   0   1   0</w:t>
      </w:r>
    </w:p>
    <w:p w:rsidR="00C86055" w:rsidRDefault="00C86055" w:rsidP="00C86055">
      <w:pPr>
        <w:spacing w:after="0"/>
      </w:pPr>
      <w:r>
        <w:t xml:space="preserve">   y6   0   0   0   0   0   1</w:t>
      </w:r>
    </w:p>
    <w:p w:rsidR="00C86055" w:rsidRDefault="00C86055" w:rsidP="00C86055">
      <w:pPr>
        <w:spacing w:after="0"/>
      </w:pPr>
      <w:r>
        <w:t xml:space="preserve"> </w:t>
      </w:r>
    </w:p>
    <w:p w:rsidR="00C86055" w:rsidRDefault="00C86055" w:rsidP="00C86055">
      <w:pPr>
        <w:spacing w:after="0"/>
      </w:pPr>
      <w:r>
        <w:t xml:space="preserve">  D = </w:t>
      </w:r>
    </w:p>
    <w:p w:rsidR="00C86055" w:rsidRDefault="00C86055" w:rsidP="00C86055">
      <w:pPr>
        <w:spacing w:after="0"/>
      </w:pPr>
      <w:r>
        <w:t xml:space="preserve">       u1  u2</w:t>
      </w:r>
    </w:p>
    <w:p w:rsidR="00C86055" w:rsidRDefault="00C86055" w:rsidP="00C86055">
      <w:pPr>
        <w:spacing w:after="0"/>
      </w:pPr>
      <w:r>
        <w:t xml:space="preserve">   y1   0   0</w:t>
      </w:r>
    </w:p>
    <w:p w:rsidR="00C86055" w:rsidRDefault="00C86055" w:rsidP="00C86055">
      <w:pPr>
        <w:spacing w:after="0"/>
      </w:pPr>
      <w:r>
        <w:t xml:space="preserve">   y2   0   0</w:t>
      </w:r>
    </w:p>
    <w:p w:rsidR="00C86055" w:rsidRDefault="00C86055" w:rsidP="00C86055">
      <w:pPr>
        <w:spacing w:after="0"/>
      </w:pPr>
      <w:r>
        <w:t xml:space="preserve">   y3   0   0</w:t>
      </w:r>
    </w:p>
    <w:p w:rsidR="00C86055" w:rsidRDefault="00C86055" w:rsidP="00C86055">
      <w:pPr>
        <w:spacing w:after="0"/>
      </w:pPr>
      <w:r>
        <w:t xml:space="preserve">   y4   0   0</w:t>
      </w:r>
    </w:p>
    <w:p w:rsidR="00C86055" w:rsidRDefault="00C86055" w:rsidP="00C86055">
      <w:pPr>
        <w:spacing w:after="0"/>
      </w:pPr>
      <w:r>
        <w:t xml:space="preserve">   y5   0   0</w:t>
      </w:r>
    </w:p>
    <w:p w:rsidR="00C86055" w:rsidRDefault="00C86055" w:rsidP="00C86055">
      <w:pPr>
        <w:spacing w:after="0"/>
      </w:pPr>
      <w:r>
        <w:t xml:space="preserve">   y6   0   0</w:t>
      </w:r>
    </w:p>
    <w:p w:rsidR="00C86055" w:rsidRDefault="00C86055" w:rsidP="00C86055">
      <w:pPr>
        <w:spacing w:after="0"/>
      </w:pPr>
    </w:p>
    <w:p w:rsidR="009C2FBD" w:rsidRDefault="002B6375" w:rsidP="00547ACE">
      <w:r>
        <w:t xml:space="preserve">Con esto, queda conformado el modelo del observador en espacio de estados. </w:t>
      </w:r>
    </w:p>
    <w:p w:rsidR="001F3596" w:rsidRDefault="001F3596" w:rsidP="00547ACE"/>
    <w:p w:rsidR="009C2FBD" w:rsidRDefault="009C2FBD" w:rsidP="009C2FBD">
      <w:pPr>
        <w:pStyle w:val="Ttulo3"/>
      </w:pPr>
      <w:bookmarkStart w:id="6" w:name="_Toc25689170"/>
      <w:proofErr w:type="spellStart"/>
      <w:r>
        <w:t>Simulacion</w:t>
      </w:r>
      <w:bookmarkEnd w:id="6"/>
      <w:proofErr w:type="spellEnd"/>
    </w:p>
    <w:p w:rsidR="002B6375" w:rsidRDefault="002B6375" w:rsidP="00547ACE">
      <w:r>
        <w:t xml:space="preserve">Luego, se procede a simular la respuesta de los estados del observador con condiciones iniciales distintas de cero y entrada nula </w:t>
      </w:r>
      <w:proofErr w:type="gramStart"/>
      <w:r>
        <w:t>u(</w:t>
      </w:r>
      <w:proofErr w:type="gramEnd"/>
      <w:r>
        <w:t>t)=0:</w:t>
      </w:r>
    </w:p>
    <w:p w:rsidR="002B6375" w:rsidRPr="002B6375" w:rsidRDefault="002B6375" w:rsidP="002B637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t=0:0.01:5; </w:t>
      </w:r>
    </w:p>
    <w:p w:rsidR="002B6375" w:rsidRPr="002B6375" w:rsidRDefault="002B6375" w:rsidP="002B637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u=0*</w:t>
      </w:r>
      <w:proofErr w:type="spellStart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ones</w:t>
      </w:r>
      <w:proofErr w:type="spellEnd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length</w:t>
      </w:r>
      <w:proofErr w:type="spellEnd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(t),1); </w:t>
      </w:r>
      <w:r w:rsidRPr="002B6375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Entrada nula u(t)=0</w:t>
      </w:r>
    </w:p>
    <w:p w:rsidR="002B6375" w:rsidRPr="002B6375" w:rsidRDefault="002B6375" w:rsidP="002B6375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x0=[-1 2 -3 1 -0.5 -2]; </w:t>
      </w:r>
      <w:r w:rsidRPr="002B6375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%condiciones iniciales</w:t>
      </w:r>
    </w:p>
    <w:p w:rsidR="002B6375" w:rsidRPr="002B6375" w:rsidRDefault="002B6375" w:rsidP="002B6375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y,t,x</w:t>
      </w:r>
      <w:proofErr w:type="spellEnd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(Gss,u,t,x0);</w:t>
      </w:r>
      <w:r w:rsidRPr="002B6375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Simulamos la planta, se obtiene 'y'</w:t>
      </w:r>
    </w:p>
    <w:p w:rsidR="002B6375" w:rsidRPr="002B6375" w:rsidRDefault="00433D67" w:rsidP="002B6375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ye,t,xe</w:t>
      </w:r>
      <w:proofErr w:type="spellEnd"/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Gobs</w:t>
      </w:r>
      <w:proofErr w:type="spellEnd"/>
      <w:r w:rsidR="002B6375" w:rsidRPr="002B637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,[u y]',t);</w:t>
      </w:r>
      <w:r w:rsidR="002B6375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%Simulamos los estados</w:t>
      </w:r>
      <w:r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 xml:space="preserve"> del </w:t>
      </w:r>
      <w:proofErr w:type="spellStart"/>
      <w:r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obs</w:t>
      </w:r>
      <w:proofErr w:type="spellEnd"/>
    </w:p>
    <w:p w:rsidR="002B6375" w:rsidRPr="002B6375" w:rsidRDefault="002B6375" w:rsidP="002B6375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</w:p>
    <w:p w:rsidR="002B6375" w:rsidRDefault="00433D67" w:rsidP="00547ACE">
      <w:r>
        <w:t>Y se procede a graficar la evolución de los estados y de sus estimadores: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figure(</w:t>
      </w:r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Name</w:t>
      </w:r>
      <w:proofErr w:type="spellEnd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Evolucion</w:t>
      </w:r>
      <w:proofErr w:type="spellEnd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de los estados y sus estimaciones'</w:t>
      </w:r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title</w:t>
      </w:r>
      <w:proofErr w:type="spellEnd"/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Evolucion</w:t>
      </w:r>
      <w:proofErr w:type="spellEnd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de todos los estados y sus estimaciones'</w:t>
      </w:r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hold</w:t>
      </w:r>
      <w:proofErr w:type="spellEnd"/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</w:t>
      </w:r>
      <w:proofErr w:type="spellStart"/>
      <w:r w:rsidRPr="00433D67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on</w:t>
      </w:r>
      <w:proofErr w:type="spellEnd"/>
      <w:r w:rsidRPr="00433D67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1 y sus estimaciones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subplot(2,3,1); 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(:,1),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(:,1),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title(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'Estado 1'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hold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'x1(t)'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'x_est1(t)'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2 y sus estimaciones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subplot(2,3,2); 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(:,2),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(:,2),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title(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'Estado 2'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hold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'x2(t)'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'x_est2(t)'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3 y sus estimaciones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subplot(2,3,3); 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(:,3),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(:,3),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title(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'Estado 3'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hold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'x3(t)'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'x_est3(t)'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4 y sus estimaciones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lastRenderedPageBreak/>
        <w:t xml:space="preserve">subplot(2,3,4); 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(:,4),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(:,4),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title(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'Estado 4'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hold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'x4(t)'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'x_est4(t)'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5 y sus estimaciones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subplot(2,3,5); 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(:,5),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(:,5),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title(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'Estado 5'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hold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'x5(t)'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'x_est5(t)'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433D67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33D67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6 y sus estimaciones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subplot(2,3,6); 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(:,6),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(:,6),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title(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'Estado 6'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33D67" w:rsidRPr="003C5378" w:rsidRDefault="00433D67" w:rsidP="00433D67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'x6(t)'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'x_est6(t)'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33D67" w:rsidRPr="003C5378" w:rsidRDefault="00433D67" w:rsidP="00547ACE">
      <w:pPr>
        <w:rPr>
          <w:lang w:val="en-US"/>
        </w:rPr>
      </w:pPr>
    </w:p>
    <w:p w:rsidR="00C86055" w:rsidRPr="00C86055" w:rsidRDefault="00ED7305" w:rsidP="00C8605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316.5pt">
            <v:imagedata r:id="rId14" o:title="untitled" cropleft="6399f" cropright="4863f"/>
          </v:shape>
        </w:pict>
      </w:r>
    </w:p>
    <w:p w:rsidR="002C2245" w:rsidRDefault="00840649" w:rsidP="009C2FBD">
      <w:pPr>
        <w:pStyle w:val="Ttulo2"/>
      </w:pPr>
      <w:bookmarkStart w:id="7" w:name="_Toc25689171"/>
      <w:r>
        <w:t>Punto 2</w:t>
      </w:r>
      <w:bookmarkEnd w:id="7"/>
    </w:p>
    <w:p w:rsidR="003907B2" w:rsidRDefault="002C2245" w:rsidP="00840649">
      <w:r>
        <w:t xml:space="preserve">Diseñar el controlador mediante realimentación de estado y observador de orden completo que le corresponda. Asignar los </w:t>
      </w:r>
      <w:proofErr w:type="spellStart"/>
      <w:r>
        <w:t>autovalores</w:t>
      </w:r>
      <w:proofErr w:type="spellEnd"/>
      <w:r>
        <w:t xml:space="preserve"> con el criterio visto anteriormente utilizando polinomios ITAE del </w:t>
      </w:r>
      <w:proofErr w:type="spellStart"/>
      <w:r>
        <w:t>apendice</w:t>
      </w:r>
      <w:proofErr w:type="spellEnd"/>
      <w:r>
        <w:t xml:space="preserve"> y el valor w0 asignado a cada planta. Verificar su funcionamiento para condiciones iniciales iguales y distintas de cero y entrada </w:t>
      </w:r>
      <w:proofErr w:type="spellStart"/>
      <w:r>
        <w:t>escalon</w:t>
      </w:r>
      <w:proofErr w:type="spellEnd"/>
      <w:r>
        <w:t xml:space="preserve"> </w:t>
      </w:r>
      <w:proofErr w:type="gramStart"/>
      <w:r>
        <w:t>u(</w:t>
      </w:r>
      <w:proofErr w:type="gramEnd"/>
      <w:r>
        <w:t>t)=1</w:t>
      </w:r>
    </w:p>
    <w:p w:rsidR="001F3596" w:rsidRDefault="001F3596" w:rsidP="00840649">
      <w:pPr>
        <w:pStyle w:val="Ttulo3"/>
      </w:pPr>
      <w:bookmarkStart w:id="8" w:name="_Toc25689172"/>
      <w:r>
        <w:t>Desarrollo</w:t>
      </w:r>
      <w:bookmarkEnd w:id="8"/>
    </w:p>
    <w:p w:rsidR="002C235B" w:rsidRDefault="002C235B" w:rsidP="00840649">
      <w:r>
        <w:t>Se comienza cargando la función de transferencia y pasándola a MMEE:</w:t>
      </w:r>
    </w:p>
    <w:p w:rsidR="007B18E9" w:rsidRPr="003C5378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lastRenderedPageBreak/>
        <w:t>G=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zpk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(-7,[-3 -5 roots([1 10 74])' roots([1 20 81])'],160)</w:t>
      </w:r>
    </w:p>
    <w:p w:rsidR="007B18E9" w:rsidRPr="003C5378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(G)</w:t>
      </w:r>
    </w:p>
    <w:p w:rsidR="007B18E9" w:rsidRPr="003C5378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[A,B,C,D]=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ssdata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</w:t>
      </w:r>
    </w:p>
    <w:p w:rsidR="002C235B" w:rsidRPr="003C5378" w:rsidRDefault="002C235B" w:rsidP="002C235B">
      <w:pPr>
        <w:spacing w:after="0"/>
        <w:rPr>
          <w:lang w:val="en-US"/>
        </w:rPr>
      </w:pPr>
    </w:p>
    <w:p w:rsidR="002C235B" w:rsidRPr="003C5378" w:rsidRDefault="002C235B" w:rsidP="002C235B">
      <w:pPr>
        <w:spacing w:after="0"/>
        <w:rPr>
          <w:lang w:val="en-US"/>
        </w:rPr>
      </w:pPr>
      <w:r w:rsidRPr="003C5378">
        <w:rPr>
          <w:lang w:val="en-US"/>
        </w:rPr>
        <w:t>G =</w:t>
      </w:r>
    </w:p>
    <w:p w:rsidR="002C235B" w:rsidRPr="003C5378" w:rsidRDefault="002C235B" w:rsidP="002C235B">
      <w:pPr>
        <w:spacing w:after="0"/>
        <w:jc w:val="center"/>
        <w:rPr>
          <w:lang w:val="en-US"/>
        </w:rPr>
      </w:pPr>
      <w:r w:rsidRPr="003C5378">
        <w:rPr>
          <w:lang w:val="en-US"/>
        </w:rPr>
        <w:t>160 (s+7)</w:t>
      </w:r>
    </w:p>
    <w:p w:rsidR="002C235B" w:rsidRPr="003C5378" w:rsidRDefault="002C235B" w:rsidP="002C235B">
      <w:pPr>
        <w:spacing w:after="0"/>
        <w:jc w:val="center"/>
        <w:rPr>
          <w:lang w:val="en-US"/>
        </w:rPr>
      </w:pPr>
      <w:r w:rsidRPr="003C5378">
        <w:rPr>
          <w:lang w:val="en-US"/>
        </w:rPr>
        <w:t>--------------------------------------------------------------</w:t>
      </w:r>
    </w:p>
    <w:p w:rsidR="00840649" w:rsidRPr="003C5378" w:rsidRDefault="002C235B" w:rsidP="002C235B">
      <w:pPr>
        <w:spacing w:after="0"/>
        <w:jc w:val="center"/>
        <w:rPr>
          <w:lang w:val="en-US"/>
        </w:rPr>
      </w:pPr>
      <w:r w:rsidRPr="003C5378">
        <w:rPr>
          <w:lang w:val="en-US"/>
        </w:rPr>
        <w:t>(s+3) (s+5) (s+5.641) (s+14.36) (s^2 + 10s + 74)</w:t>
      </w:r>
    </w:p>
    <w:p w:rsidR="002C235B" w:rsidRPr="003C5378" w:rsidRDefault="002C235B" w:rsidP="00840649">
      <w:pPr>
        <w:rPr>
          <w:lang w:val="en-US"/>
        </w:rPr>
      </w:pPr>
    </w:p>
    <w:p w:rsidR="002C235B" w:rsidRPr="003C5378" w:rsidRDefault="002C235B" w:rsidP="002C235B">
      <w:pPr>
        <w:spacing w:after="0"/>
        <w:rPr>
          <w:lang w:val="en-US"/>
        </w:rPr>
      </w:pPr>
      <w:proofErr w:type="spellStart"/>
      <w:r w:rsidRPr="003C5378">
        <w:rPr>
          <w:lang w:val="en-US"/>
        </w:rPr>
        <w:t>Gss</w:t>
      </w:r>
      <w:proofErr w:type="spellEnd"/>
      <w:r w:rsidRPr="003C5378">
        <w:rPr>
          <w:lang w:val="en-US"/>
        </w:rPr>
        <w:t xml:space="preserve"> =</w:t>
      </w:r>
    </w:p>
    <w:p w:rsidR="002C235B" w:rsidRPr="003C5378" w:rsidRDefault="002C235B" w:rsidP="002C235B">
      <w:pPr>
        <w:spacing w:after="0"/>
        <w:rPr>
          <w:lang w:val="en-US"/>
        </w:rPr>
      </w:pPr>
      <w:r w:rsidRPr="003C5378">
        <w:rPr>
          <w:lang w:val="en-US"/>
        </w:rPr>
        <w:t xml:space="preserve"> </w:t>
      </w:r>
    </w:p>
    <w:p w:rsidR="002C235B" w:rsidRDefault="002C235B" w:rsidP="002C235B">
      <w:pPr>
        <w:spacing w:after="0"/>
      </w:pPr>
      <w:r w:rsidRPr="003C5378">
        <w:rPr>
          <w:lang w:val="en-US"/>
        </w:rPr>
        <w:t xml:space="preserve">  </w:t>
      </w:r>
      <w:r>
        <w:t xml:space="preserve">A = </w:t>
      </w:r>
    </w:p>
    <w:p w:rsidR="002C235B" w:rsidRDefault="002C235B" w:rsidP="002C235B">
      <w:pPr>
        <w:spacing w:after="0"/>
      </w:pPr>
      <w:r>
        <w:t xml:space="preserve">           x1      x2      x3      x4      </w:t>
      </w:r>
      <w:r>
        <w:tab/>
        <w:t>x5     x6</w:t>
      </w:r>
    </w:p>
    <w:p w:rsidR="002C235B" w:rsidRDefault="002C235B" w:rsidP="002C235B">
      <w:pPr>
        <w:spacing w:after="0"/>
      </w:pPr>
      <w:r>
        <w:t xml:space="preserve">   x1      -3       2       0       0       </w:t>
      </w:r>
      <w:r>
        <w:tab/>
        <w:t>0       0</w:t>
      </w:r>
    </w:p>
    <w:p w:rsidR="002C235B" w:rsidRDefault="002C235B" w:rsidP="002C235B">
      <w:pPr>
        <w:spacing w:after="0"/>
      </w:pPr>
      <w:r>
        <w:t xml:space="preserve">   x2       0      -5       1       0       </w:t>
      </w:r>
      <w:r>
        <w:tab/>
        <w:t>0       0</w:t>
      </w:r>
    </w:p>
    <w:p w:rsidR="002C235B" w:rsidRDefault="002C235B" w:rsidP="002C235B">
      <w:pPr>
        <w:spacing w:after="0"/>
      </w:pPr>
      <w:r>
        <w:t xml:space="preserve">   x3       0       0  -5.641  0.378   0       0</w:t>
      </w:r>
    </w:p>
    <w:p w:rsidR="002C235B" w:rsidRDefault="002C235B" w:rsidP="002C235B">
      <w:pPr>
        <w:spacing w:after="0"/>
      </w:pPr>
      <w:r>
        <w:t xml:space="preserve">   x4       0       0       0      -5       </w:t>
      </w:r>
      <w:r>
        <w:tab/>
        <w:t>7       0</w:t>
      </w:r>
    </w:p>
    <w:p w:rsidR="002C235B" w:rsidRDefault="002C235B" w:rsidP="002C235B">
      <w:pPr>
        <w:spacing w:after="0"/>
      </w:pPr>
      <w:r>
        <w:t xml:space="preserve">   x5       0       0       0      -7      </w:t>
      </w:r>
      <w:r>
        <w:tab/>
        <w:t>-5      0.378</w:t>
      </w:r>
    </w:p>
    <w:p w:rsidR="002C235B" w:rsidRDefault="002C235B" w:rsidP="002C235B">
      <w:pPr>
        <w:spacing w:after="0"/>
      </w:pPr>
      <w:r>
        <w:t xml:space="preserve">   x6       0       0       0       0       </w:t>
      </w:r>
      <w:r>
        <w:tab/>
        <w:t>0       -14.36</w:t>
      </w:r>
    </w:p>
    <w:p w:rsidR="002C235B" w:rsidRDefault="002C235B" w:rsidP="002C235B">
      <w:pPr>
        <w:spacing w:after="0"/>
      </w:pPr>
      <w:r>
        <w:t xml:space="preserve"> </w:t>
      </w:r>
    </w:p>
    <w:p w:rsidR="002C235B" w:rsidRDefault="002C235B" w:rsidP="002C235B">
      <w:pPr>
        <w:spacing w:after="0"/>
      </w:pPr>
      <w:r>
        <w:t xml:space="preserve">  B = </w:t>
      </w:r>
    </w:p>
    <w:p w:rsidR="002C235B" w:rsidRDefault="002C235B" w:rsidP="002C235B">
      <w:pPr>
        <w:spacing w:after="0"/>
      </w:pPr>
      <w:r>
        <w:t xml:space="preserve">          u1</w:t>
      </w:r>
    </w:p>
    <w:p w:rsidR="002C235B" w:rsidRDefault="002C235B" w:rsidP="002C235B">
      <w:pPr>
        <w:spacing w:after="0"/>
      </w:pPr>
      <w:r>
        <w:t xml:space="preserve">   x1   0</w:t>
      </w:r>
    </w:p>
    <w:p w:rsidR="002C235B" w:rsidRDefault="002C235B" w:rsidP="002C235B">
      <w:pPr>
        <w:spacing w:after="0"/>
      </w:pPr>
      <w:r>
        <w:t xml:space="preserve">   x2   0</w:t>
      </w:r>
    </w:p>
    <w:p w:rsidR="002C235B" w:rsidRDefault="002C235B" w:rsidP="002C235B">
      <w:pPr>
        <w:spacing w:after="0"/>
      </w:pPr>
      <w:r>
        <w:t xml:space="preserve">   x3   0</w:t>
      </w:r>
    </w:p>
    <w:p w:rsidR="002C235B" w:rsidRDefault="002C235B" w:rsidP="002C235B">
      <w:pPr>
        <w:spacing w:after="0"/>
      </w:pPr>
      <w:r>
        <w:t xml:space="preserve">   x4   0</w:t>
      </w:r>
    </w:p>
    <w:p w:rsidR="002C235B" w:rsidRDefault="002C235B" w:rsidP="002C235B">
      <w:pPr>
        <w:spacing w:after="0"/>
      </w:pPr>
      <w:r>
        <w:t xml:space="preserve">   x5   0</w:t>
      </w:r>
    </w:p>
    <w:p w:rsidR="002C235B" w:rsidRDefault="002C235B" w:rsidP="002C235B">
      <w:pPr>
        <w:spacing w:after="0"/>
      </w:pPr>
      <w:r>
        <w:t xml:space="preserve">   x6  16</w:t>
      </w:r>
    </w:p>
    <w:p w:rsidR="002C235B" w:rsidRDefault="002C235B" w:rsidP="002C235B">
      <w:pPr>
        <w:spacing w:after="0"/>
      </w:pPr>
      <w:r>
        <w:t xml:space="preserve"> </w:t>
      </w:r>
    </w:p>
    <w:p w:rsidR="002C235B" w:rsidRDefault="002C235B" w:rsidP="002C235B">
      <w:pPr>
        <w:spacing w:after="0"/>
      </w:pPr>
      <w:r>
        <w:t xml:space="preserve">  C = </w:t>
      </w:r>
    </w:p>
    <w:p w:rsidR="002C235B" w:rsidRDefault="002C235B" w:rsidP="002C235B">
      <w:pPr>
        <w:spacing w:after="0"/>
      </w:pPr>
      <w:r>
        <w:t xml:space="preserve">         x1  x2  x3  x4  x5  x6</w:t>
      </w:r>
    </w:p>
    <w:p w:rsidR="002C235B" w:rsidRDefault="002C235B" w:rsidP="002C235B">
      <w:pPr>
        <w:spacing w:after="0"/>
      </w:pPr>
      <w:r>
        <w:t xml:space="preserve">   y1  20  10   0   0   0    0</w:t>
      </w:r>
    </w:p>
    <w:p w:rsidR="002C235B" w:rsidRDefault="002C235B" w:rsidP="002C235B">
      <w:pPr>
        <w:spacing w:after="0"/>
      </w:pPr>
      <w:r>
        <w:t xml:space="preserve"> </w:t>
      </w:r>
    </w:p>
    <w:p w:rsidR="002C235B" w:rsidRDefault="002C235B" w:rsidP="002C235B">
      <w:pPr>
        <w:spacing w:after="0"/>
      </w:pPr>
      <w:r>
        <w:t xml:space="preserve">  D = </w:t>
      </w:r>
    </w:p>
    <w:p w:rsidR="002C235B" w:rsidRDefault="002C235B" w:rsidP="002C235B">
      <w:pPr>
        <w:spacing w:after="0"/>
      </w:pPr>
      <w:r>
        <w:t xml:space="preserve">         u1</w:t>
      </w:r>
    </w:p>
    <w:p w:rsidR="002C235B" w:rsidRDefault="002C235B" w:rsidP="002C235B">
      <w:pPr>
        <w:spacing w:after="0"/>
      </w:pPr>
      <w:r>
        <w:t xml:space="preserve">   y1   0</w:t>
      </w:r>
    </w:p>
    <w:p w:rsidR="002C235B" w:rsidRDefault="002C235B" w:rsidP="005A4C54">
      <w:r>
        <w:t xml:space="preserve"> </w:t>
      </w:r>
    </w:p>
    <w:p w:rsidR="005A4C54" w:rsidRDefault="005A4C54" w:rsidP="002C235B"/>
    <w:p w:rsidR="007B18E9" w:rsidRDefault="007B18E9" w:rsidP="00840649">
      <w:r>
        <w:t>Teniendo las matrices, se forman las matrices ampliadas:</w:t>
      </w:r>
    </w:p>
    <w:p w:rsidR="007B18E9" w:rsidRPr="007B18E9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Aa</w:t>
      </w:r>
      <w:proofErr w:type="spellEnd"/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=[A </w:t>
      </w:r>
      <w:proofErr w:type="spellStart"/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zeros</w:t>
      </w:r>
      <w:proofErr w:type="spellEnd"/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length</w:t>
      </w:r>
      <w:proofErr w:type="spellEnd"/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(A),1); -C 0];</w:t>
      </w:r>
    </w:p>
    <w:p w:rsidR="007B18E9" w:rsidRPr="007B18E9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Ba=[B; 0];</w:t>
      </w:r>
    </w:p>
    <w:p w:rsidR="007B18E9" w:rsidRPr="007B18E9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Ca=[C 0];</w:t>
      </w:r>
    </w:p>
    <w:p w:rsidR="007B18E9" w:rsidRPr="007B18E9" w:rsidRDefault="007B18E9" w:rsidP="007B18E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7B18E9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Da=D;</w:t>
      </w:r>
    </w:p>
    <w:p w:rsidR="007B18E9" w:rsidRDefault="007B18E9" w:rsidP="00840649"/>
    <w:p w:rsidR="007B18E9" w:rsidRDefault="007B18E9" w:rsidP="007B18E9">
      <w:r>
        <w:t xml:space="preserve">A partir del polinomio ITAE de orden 6, obtenemos los </w:t>
      </w:r>
      <w:proofErr w:type="spellStart"/>
      <w:r>
        <w:t>autovalores</w:t>
      </w:r>
      <w:proofErr w:type="spellEnd"/>
      <w:r>
        <w:t xml:space="preserve"> deseados en el controlador. Como agregaremos un integrador, asignaremos un polo adicional en -7 para así cancelar el cero que tenemos en -7.</w:t>
      </w:r>
    </w:p>
    <w:p w:rsidR="002C235B" w:rsidRPr="003C5378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w0=0.5;</w:t>
      </w:r>
    </w:p>
    <w:p w:rsidR="002C235B" w:rsidRPr="003C5378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P_ITAE = [1 2.15*w0 5.63*(w0)^2 6.93*(w0)^3 6.79*(w0)^4 3.74*(w0)^5 w0^6];</w:t>
      </w:r>
    </w:p>
    <w:p w:rsidR="002C235B" w:rsidRPr="002C235B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lamb_deseados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roots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(P_ITAE)' -7];</w:t>
      </w:r>
    </w:p>
    <w:p w:rsidR="002C235B" w:rsidRDefault="002C235B" w:rsidP="007B18E9"/>
    <w:p w:rsidR="002C235B" w:rsidRDefault="002C235B" w:rsidP="007B18E9">
      <w:r>
        <w:t xml:space="preserve">Mediante </w:t>
      </w:r>
      <w:proofErr w:type="spellStart"/>
      <w:r>
        <w:t>Ackerman</w:t>
      </w:r>
      <w:proofErr w:type="spellEnd"/>
      <w:r>
        <w:t>, se calcula la matriz K ampliada:</w:t>
      </w:r>
    </w:p>
    <w:p w:rsidR="002C235B" w:rsidRDefault="002C235B" w:rsidP="002C235B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Ka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acker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Aa,Ba,lamb_deseados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2C235B" w:rsidRPr="002C235B" w:rsidRDefault="002C235B" w:rsidP="002C235B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</w:p>
    <w:p w:rsidR="002C235B" w:rsidRDefault="002C235B" w:rsidP="007B18E9">
      <w:r>
        <w:lastRenderedPageBreak/>
        <w:t>Con la matriz K ampliada, se forman las matrices del sistema a lazo cerrado con el controlador:</w:t>
      </w:r>
    </w:p>
    <w:p w:rsidR="002C235B" w:rsidRPr="002C235B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Acl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Aa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-Ba*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Ka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;</w:t>
      </w:r>
    </w:p>
    <w:p w:rsidR="002C235B" w:rsidRPr="002C235B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Bcl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zeros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length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(B),1); 1];</w:t>
      </w:r>
    </w:p>
    <w:p w:rsidR="002C235B" w:rsidRPr="002C235B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Ccl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=Ca;</w:t>
      </w:r>
    </w:p>
    <w:p w:rsidR="002C235B" w:rsidRDefault="002C235B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proofErr w:type="spellStart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Dcl</w:t>
      </w:r>
      <w:proofErr w:type="spellEnd"/>
      <w:r w:rsidRPr="002C235B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=Da;</w:t>
      </w:r>
    </w:p>
    <w:p w:rsidR="005A4C54" w:rsidRPr="002C235B" w:rsidRDefault="005A4C54" w:rsidP="002C235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</w:p>
    <w:p w:rsidR="002C235B" w:rsidRDefault="005A4C54" w:rsidP="007B18E9">
      <w:r>
        <w:t>Con estas matrices, formamos el sistema a lazo cerrado:</w:t>
      </w:r>
    </w:p>
    <w:p w:rsidR="005A4C54" w:rsidRPr="003C5378" w:rsidRDefault="005A4C54" w:rsidP="005A4C54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sys_cl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minreal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Acl,Bcl,Ccl,Dcl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))</w:t>
      </w:r>
    </w:p>
    <w:p w:rsidR="005A4C54" w:rsidRPr="003C5378" w:rsidRDefault="005A4C54" w:rsidP="007B18E9">
      <w:pPr>
        <w:rPr>
          <w:lang w:val="en-US"/>
        </w:rPr>
      </w:pPr>
    </w:p>
    <w:p w:rsidR="005A4C54" w:rsidRPr="003C5378" w:rsidRDefault="005A4C54" w:rsidP="005A4C54">
      <w:pPr>
        <w:spacing w:after="0"/>
        <w:rPr>
          <w:lang w:val="en-US"/>
        </w:rPr>
      </w:pPr>
      <w:proofErr w:type="spellStart"/>
      <w:r w:rsidRPr="003C5378">
        <w:rPr>
          <w:lang w:val="en-US"/>
        </w:rPr>
        <w:t>sys_cl</w:t>
      </w:r>
      <w:proofErr w:type="spellEnd"/>
      <w:r w:rsidRPr="003C5378">
        <w:rPr>
          <w:lang w:val="en-US"/>
        </w:rPr>
        <w:t xml:space="preserve"> =</w:t>
      </w:r>
    </w:p>
    <w:p w:rsidR="005A4C54" w:rsidRPr="003C5378" w:rsidRDefault="005A4C54" w:rsidP="005A4C54">
      <w:pPr>
        <w:spacing w:after="0"/>
        <w:rPr>
          <w:lang w:val="en-US"/>
        </w:rPr>
      </w:pPr>
      <w:r w:rsidRPr="003C5378">
        <w:rPr>
          <w:lang w:val="en-US"/>
        </w:rPr>
        <w:t xml:space="preserve">  A = </w:t>
      </w:r>
    </w:p>
    <w:p w:rsidR="005A4C54" w:rsidRPr="003C5378" w:rsidRDefault="005A4C54" w:rsidP="005A4C54">
      <w:pPr>
        <w:spacing w:after="0"/>
        <w:rPr>
          <w:lang w:val="en-US"/>
        </w:rPr>
      </w:pPr>
      <w:r w:rsidRPr="003C5378">
        <w:rPr>
          <w:lang w:val="en-US"/>
        </w:rPr>
        <w:t xml:space="preserve">            x1         </w:t>
      </w:r>
      <w:r w:rsidRPr="003C5378">
        <w:rPr>
          <w:lang w:val="en-US"/>
        </w:rPr>
        <w:tab/>
        <w:t xml:space="preserve">x2        </w:t>
      </w:r>
      <w:r w:rsidRPr="003C5378">
        <w:rPr>
          <w:lang w:val="en-US"/>
        </w:rPr>
        <w:tab/>
        <w:t xml:space="preserve">x3        </w:t>
      </w:r>
      <w:r w:rsidRPr="003C5378">
        <w:rPr>
          <w:lang w:val="en-US"/>
        </w:rPr>
        <w:tab/>
        <w:t>x4            x5           x6</w:t>
      </w:r>
    </w:p>
    <w:p w:rsidR="005A4C54" w:rsidRPr="005A4C54" w:rsidRDefault="005A4C54" w:rsidP="005A4C54">
      <w:pPr>
        <w:spacing w:after="0"/>
      </w:pPr>
      <w:r w:rsidRPr="003C5378">
        <w:rPr>
          <w:lang w:val="en-US"/>
        </w:rPr>
        <w:t xml:space="preserve">   </w:t>
      </w:r>
      <w:r w:rsidRPr="005A4C54">
        <w:t>x1   0.564</w:t>
      </w:r>
      <w:r>
        <w:t xml:space="preserve">3  </w:t>
      </w:r>
      <w:r>
        <w:tab/>
        <w:t xml:space="preserve">0.892   </w:t>
      </w:r>
      <w:r>
        <w:tab/>
        <w:t xml:space="preserve">-1.573   -1.301     </w:t>
      </w:r>
      <w:r w:rsidRPr="005A4C54">
        <w:t xml:space="preserve">1.442   </w:t>
      </w:r>
      <w:r>
        <w:t xml:space="preserve"> </w:t>
      </w:r>
      <w:r w:rsidRPr="005A4C54">
        <w:t xml:space="preserve"> </w:t>
      </w:r>
      <w:r>
        <w:t xml:space="preserve"> </w:t>
      </w:r>
      <w:r w:rsidRPr="005A4C54">
        <w:t>11.65</w:t>
      </w:r>
    </w:p>
    <w:p w:rsidR="005A4C54" w:rsidRPr="005A4C54" w:rsidRDefault="005A4C54" w:rsidP="005A4C54">
      <w:pPr>
        <w:spacing w:after="0"/>
      </w:pPr>
      <w:r w:rsidRPr="005A4C54">
        <w:t xml:space="preserve">   x2    15.63   </w:t>
      </w:r>
      <w:r>
        <w:tab/>
        <w:t xml:space="preserve">-2.253   5.504    </w:t>
      </w:r>
      <w:r w:rsidRPr="005A4C54">
        <w:t xml:space="preserve">1.456   </w:t>
      </w:r>
      <w:r>
        <w:t xml:space="preserve">   </w:t>
      </w:r>
      <w:r w:rsidRPr="005A4C54">
        <w:t xml:space="preserve">-4.187   </w:t>
      </w:r>
      <w:r>
        <w:t xml:space="preserve">  </w:t>
      </w:r>
      <w:r w:rsidRPr="005A4C54">
        <w:t>-22.56</w:t>
      </w:r>
    </w:p>
    <w:p w:rsidR="005A4C54" w:rsidRPr="005A4C54" w:rsidRDefault="005A4C54" w:rsidP="005A4C54">
      <w:pPr>
        <w:spacing w:after="0"/>
      </w:pPr>
      <w:r w:rsidRPr="005A4C54">
        <w:t xml:space="preserve">   x3   -15.69   </w:t>
      </w:r>
      <w:r>
        <w:tab/>
        <w:t xml:space="preserve">-6.987   </w:t>
      </w:r>
      <w:r w:rsidRPr="005A4C54">
        <w:t xml:space="preserve">6.181    13.07    </w:t>
      </w:r>
      <w:r>
        <w:t xml:space="preserve">  </w:t>
      </w:r>
      <w:r w:rsidRPr="005A4C54">
        <w:t xml:space="preserve">-12.7   </w:t>
      </w:r>
      <w:r>
        <w:t xml:space="preserve">    </w:t>
      </w:r>
      <w:r w:rsidRPr="005A4C54">
        <w:t>-101.9</w:t>
      </w:r>
    </w:p>
    <w:p w:rsidR="005A4C54" w:rsidRPr="005A4C54" w:rsidRDefault="005A4C54" w:rsidP="005A4C54">
      <w:pPr>
        <w:spacing w:after="0"/>
      </w:pPr>
      <w:r w:rsidRPr="005A4C54">
        <w:t xml:space="preserve">   x4    12.37    </w:t>
      </w:r>
      <w:r>
        <w:tab/>
      </w:r>
      <w:r w:rsidRPr="005A4C54">
        <w:t xml:space="preserve">3.156   </w:t>
      </w:r>
      <w:r>
        <w:tab/>
        <w:t xml:space="preserve">-8.435   </w:t>
      </w:r>
      <w:r w:rsidRPr="005A4C54">
        <w:t xml:space="preserve">-6.964    </w:t>
      </w:r>
      <w:r>
        <w:t xml:space="preserve"> </w:t>
      </w:r>
      <w:r w:rsidRPr="005A4C54">
        <w:t xml:space="preserve">4.272    </w:t>
      </w:r>
      <w:r>
        <w:t xml:space="preserve">   </w:t>
      </w:r>
      <w:r w:rsidRPr="005A4C54">
        <w:t>25.91</w:t>
      </w:r>
    </w:p>
    <w:p w:rsidR="005A4C54" w:rsidRPr="005A4C54" w:rsidRDefault="005A4C54" w:rsidP="005A4C54">
      <w:pPr>
        <w:spacing w:after="0"/>
      </w:pPr>
      <w:r w:rsidRPr="005A4C54">
        <w:t xml:space="preserve">   x5    14.07    </w:t>
      </w:r>
      <w:r>
        <w:tab/>
      </w:r>
      <w:r w:rsidRPr="005A4C54">
        <w:t xml:space="preserve">3.592   </w:t>
      </w:r>
      <w:r>
        <w:tab/>
      </w:r>
      <w:r w:rsidRPr="005A4C54">
        <w:t xml:space="preserve">-8.795   -3.621    </w:t>
      </w:r>
      <w:r>
        <w:t xml:space="preserve"> </w:t>
      </w:r>
      <w:r w:rsidRPr="005A4C54">
        <w:t xml:space="preserve">2.691    </w:t>
      </w:r>
      <w:r>
        <w:t xml:space="preserve">   </w:t>
      </w:r>
      <w:r w:rsidRPr="005A4C54">
        <w:t>53.74</w:t>
      </w:r>
    </w:p>
    <w:p w:rsidR="005A4C54" w:rsidRPr="005A4C54" w:rsidRDefault="005A4C54" w:rsidP="005A4C54">
      <w:pPr>
        <w:spacing w:after="0"/>
      </w:pPr>
      <w:r>
        <w:t xml:space="preserve">   x6  -0.4137  </w:t>
      </w:r>
      <w:r>
        <w:tab/>
        <w:t>-0.105</w:t>
      </w:r>
      <w:r w:rsidRPr="005A4C54">
        <w:t xml:space="preserve"> </w:t>
      </w:r>
      <w:r>
        <w:t xml:space="preserve"> </w:t>
      </w:r>
      <w:r w:rsidRPr="005A4C54">
        <w:t xml:space="preserve"> </w:t>
      </w:r>
      <w:r>
        <w:t>0.258</w:t>
      </w:r>
      <w:r w:rsidRPr="005A4C54">
        <w:t xml:space="preserve">   </w:t>
      </w:r>
      <w:r>
        <w:tab/>
        <w:t>0.175</w:t>
      </w:r>
      <w:r w:rsidRPr="005A4C54">
        <w:t xml:space="preserve">  </w:t>
      </w:r>
      <w:r>
        <w:tab/>
        <w:t xml:space="preserve">   </w:t>
      </w:r>
      <w:r w:rsidRPr="005A4C54">
        <w:t>-0.1316   -1.294</w:t>
      </w:r>
    </w:p>
    <w:p w:rsidR="005A4C54" w:rsidRPr="005A4C54" w:rsidRDefault="005A4C54" w:rsidP="005A4C54">
      <w:pPr>
        <w:spacing w:after="0"/>
      </w:pPr>
      <w:r w:rsidRPr="005A4C54">
        <w:t xml:space="preserve"> </w:t>
      </w:r>
    </w:p>
    <w:p w:rsidR="005A4C54" w:rsidRPr="005A4C54" w:rsidRDefault="005A4C54" w:rsidP="005A4C54">
      <w:pPr>
        <w:spacing w:after="0"/>
      </w:pPr>
      <w:r w:rsidRPr="005A4C54">
        <w:t xml:space="preserve">  B = </w:t>
      </w:r>
    </w:p>
    <w:p w:rsidR="005A4C54" w:rsidRPr="005A4C54" w:rsidRDefault="005A4C54" w:rsidP="005A4C54">
      <w:pPr>
        <w:spacing w:after="0"/>
      </w:pPr>
      <w:r w:rsidRPr="005A4C54">
        <w:t xml:space="preserve">             u1</w:t>
      </w:r>
    </w:p>
    <w:p w:rsidR="005A4C54" w:rsidRPr="005A4C54" w:rsidRDefault="005A4C54" w:rsidP="005A4C54">
      <w:pPr>
        <w:spacing w:after="0"/>
      </w:pPr>
      <w:r w:rsidRPr="005A4C54">
        <w:t xml:space="preserve">   x1   0.05332</w:t>
      </w:r>
    </w:p>
    <w:p w:rsidR="005A4C54" w:rsidRPr="005A4C54" w:rsidRDefault="005A4C54" w:rsidP="005A4C54">
      <w:pPr>
        <w:spacing w:after="0"/>
      </w:pPr>
      <w:r w:rsidRPr="005A4C54">
        <w:t xml:space="preserve">   x2    0.9088</w:t>
      </w:r>
    </w:p>
    <w:p w:rsidR="005A4C54" w:rsidRPr="005A4C54" w:rsidRDefault="005A4C54" w:rsidP="005A4C54">
      <w:pPr>
        <w:spacing w:after="0"/>
      </w:pPr>
      <w:r w:rsidRPr="005A4C54">
        <w:t xml:space="preserve">   x3   0.09603</w:t>
      </w:r>
    </w:p>
    <w:p w:rsidR="005A4C54" w:rsidRPr="005A4C54" w:rsidRDefault="005A4C54" w:rsidP="005A4C54">
      <w:pPr>
        <w:spacing w:after="0"/>
      </w:pPr>
      <w:r w:rsidRPr="005A4C54">
        <w:t xml:space="preserve">   x4    0.3441</w:t>
      </w:r>
    </w:p>
    <w:p w:rsidR="005A4C54" w:rsidRPr="005A4C54" w:rsidRDefault="005A4C54" w:rsidP="005A4C54">
      <w:pPr>
        <w:spacing w:after="0"/>
      </w:pPr>
      <w:r w:rsidRPr="005A4C54">
        <w:t xml:space="preserve">   x5    0.2039</w:t>
      </w:r>
    </w:p>
    <w:p w:rsidR="005A4C54" w:rsidRPr="005A4C54" w:rsidRDefault="005A4C54" w:rsidP="005A4C54">
      <w:pPr>
        <w:spacing w:after="0"/>
      </w:pPr>
      <w:r w:rsidRPr="005A4C54">
        <w:t xml:space="preserve">   x6  -0.04602</w:t>
      </w:r>
    </w:p>
    <w:p w:rsidR="005A4C54" w:rsidRPr="005A4C54" w:rsidRDefault="005A4C54" w:rsidP="005A4C54">
      <w:pPr>
        <w:spacing w:after="0"/>
      </w:pPr>
      <w:r w:rsidRPr="005A4C54">
        <w:t xml:space="preserve"> </w:t>
      </w:r>
    </w:p>
    <w:p w:rsidR="005A4C54" w:rsidRPr="005A4C54" w:rsidRDefault="005A4C54" w:rsidP="005A4C54">
      <w:pPr>
        <w:spacing w:after="0"/>
      </w:pPr>
      <w:r w:rsidRPr="005A4C54">
        <w:t xml:space="preserve">  C = </w:t>
      </w:r>
    </w:p>
    <w:p w:rsidR="005A4C54" w:rsidRPr="005A4C54" w:rsidRDefault="005A4C54" w:rsidP="005A4C54">
      <w:pPr>
        <w:spacing w:after="0"/>
      </w:pPr>
      <w:r w:rsidRPr="005A4C54">
        <w:t xml:space="preserve">            x1       x2       x3       x4       x5       x6</w:t>
      </w:r>
    </w:p>
    <w:p w:rsidR="005A4C54" w:rsidRPr="005A4C54" w:rsidRDefault="005A4C54" w:rsidP="005A4C54">
      <w:pPr>
        <w:spacing w:after="0"/>
      </w:pPr>
      <w:r w:rsidRPr="005A4C54">
        <w:t xml:space="preserve">   y1   -19.87    0.848  -0.8044   0.6339    2.923    9.733</w:t>
      </w:r>
    </w:p>
    <w:p w:rsidR="005A4C54" w:rsidRPr="005A4C54" w:rsidRDefault="005A4C54" w:rsidP="005A4C54">
      <w:pPr>
        <w:spacing w:after="0"/>
      </w:pPr>
      <w:r w:rsidRPr="005A4C54">
        <w:t xml:space="preserve"> </w:t>
      </w:r>
    </w:p>
    <w:p w:rsidR="005A4C54" w:rsidRPr="005A4C54" w:rsidRDefault="005A4C54" w:rsidP="005A4C54">
      <w:pPr>
        <w:spacing w:after="0"/>
      </w:pPr>
      <w:r w:rsidRPr="005A4C54">
        <w:t xml:space="preserve">  D = </w:t>
      </w:r>
    </w:p>
    <w:p w:rsidR="005A4C54" w:rsidRPr="005A4C54" w:rsidRDefault="005A4C54" w:rsidP="005A4C54">
      <w:pPr>
        <w:spacing w:after="0"/>
      </w:pPr>
      <w:r w:rsidRPr="005A4C54">
        <w:t xml:space="preserve">       u1</w:t>
      </w:r>
    </w:p>
    <w:p w:rsidR="005A4C54" w:rsidRPr="005A4C54" w:rsidRDefault="005A4C54" w:rsidP="005A4C54">
      <w:pPr>
        <w:spacing w:after="0"/>
      </w:pPr>
      <w:r w:rsidRPr="005A4C54">
        <w:t xml:space="preserve">   y1   0</w:t>
      </w:r>
    </w:p>
    <w:p w:rsidR="005A4C54" w:rsidRDefault="005A4C54" w:rsidP="007B18E9"/>
    <w:p w:rsidR="009C2FBD" w:rsidRDefault="009C2FBD" w:rsidP="009C2FBD">
      <w:pPr>
        <w:pStyle w:val="Ttulo3"/>
      </w:pPr>
      <w:bookmarkStart w:id="9" w:name="_Toc25689173"/>
      <w:proofErr w:type="spellStart"/>
      <w:r>
        <w:t>Simulacion</w:t>
      </w:r>
      <w:bookmarkEnd w:id="9"/>
      <w:proofErr w:type="spellEnd"/>
    </w:p>
    <w:p w:rsidR="00BD55F1" w:rsidRDefault="00BD55F1" w:rsidP="007B18E9">
      <w:r>
        <w:t>Teniendo las matrices del sistema controlado, se lo simula con condiciones iniciales nulas: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t=0:0.001:15;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</w:t>
      </w:r>
      <w:proofErr w:type="spell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ones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(1,length(t));</w:t>
      </w:r>
    </w:p>
    <w:p w:rsid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x0=[-1 -2 3 -3 -0.5 1];</w:t>
      </w:r>
    </w:p>
    <w:p w:rsidR="005A277A" w:rsidRDefault="005A277A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24"/>
          <w:szCs w:val="24"/>
          <w:lang w:eastAsia="es-AR"/>
        </w:rPr>
      </w:pPr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x0=x0*.001;</w:t>
      </w:r>
    </w:p>
    <w:p w:rsidR="00DC0CBC" w:rsidRDefault="00DC0CBC" w:rsidP="007B18E9"/>
    <w:p w:rsidR="003E4002" w:rsidRPr="003E4002" w:rsidRDefault="003E4002" w:rsidP="003E400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[y0</w:t>
      </w:r>
      <w:proofErr w:type="gramStart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</w:t>
      </w:r>
      <w:proofErr w:type="gram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_salida]=</w:t>
      </w:r>
      <w:proofErr w:type="spellStart"/>
      <w:proofErr w:type="gramStart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Gss,u,t</w:t>
      </w:r>
      <w:proofErr w:type="spell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3E4002" w:rsidRDefault="003E4002" w:rsidP="003E400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[y0_cl</w:t>
      </w:r>
      <w:proofErr w:type="gramStart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,t,xcl</w:t>
      </w:r>
      <w:proofErr w:type="gram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_salida]=</w:t>
      </w:r>
      <w:proofErr w:type="spellStart"/>
      <w:proofErr w:type="gramStart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Gss_cl,u,t</w:t>
      </w:r>
      <w:proofErr w:type="spellEnd"/>
      <w:r w:rsidRPr="003E400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y_itae</w:t>
      </w:r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</w:t>
      </w:r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_itae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tf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(w0^6,P_ITAE),</w:t>
      </w:r>
      <w:proofErr w:type="spell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u,t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DC0CBC" w:rsidRPr="003E4002" w:rsidRDefault="00DC0CBC" w:rsidP="003E400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figure(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1);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t,y0,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hold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t,y0_cl,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'r'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t,y_itae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'--k'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legend</w:t>
      </w:r>
      <w:proofErr w:type="spellEnd"/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sistema a lazo 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abierto'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'respuesta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con 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controlador'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'respuesta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polinomio ITAE'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Location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NorthWest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lastRenderedPageBreak/>
        <w:t>title</w:t>
      </w:r>
      <w:proofErr w:type="spellEnd"/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del sistema con 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cond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. iniciales nulas'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BD55F1" w:rsidRDefault="00BD55F1" w:rsidP="007B18E9"/>
    <w:p w:rsidR="003E4002" w:rsidRDefault="00DC0CBC" w:rsidP="00DC0CB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800522" cy="3009900"/>
            <wp:effectExtent l="0" t="0" r="9525" b="0"/>
            <wp:docPr id="2" name="Imagen 2" descr="C:\Users\Agustin\AppData\Local\Microsoft\Windows\INetCache\Content.Word\p1.2 respuesta inicial n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gustin\AppData\Local\Microsoft\Windows\INetCache\Content.Word\p1.2 respuesta inicial nu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2595" r="6811" b="5165"/>
                    <a:stretch/>
                  </pic:blipFill>
                  <pic:spPr bwMode="auto">
                    <a:xfrm>
                      <a:off x="0" y="0"/>
                      <a:ext cx="3833787" cy="30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002" w:rsidRDefault="00DC0CBC" w:rsidP="007B18E9">
      <w:r>
        <w:t>Por lo tanto, se observa que para condiciones iniciales nulas, el controlador por realimentación de estados cumple con las especificaciones requeridas y tiene la respuesta del polinomio ITAE de orden 6. Luego, se lo simula para condiciones iniciales distintas de cero: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[y_x0</w:t>
      </w:r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</w:t>
      </w:r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_x0]=</w:t>
      </w: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Gss,u,t,x0);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[ycl_x0</w:t>
      </w:r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,t,xcl</w:t>
      </w:r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_x0]=</w:t>
      </w: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Gss_cl,u,t,x0);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figure(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2);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t,y_x0,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hold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DC0CBC" w:rsidRPr="003C5378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t,ycl_x0,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'--k'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</w:t>
      </w:r>
    </w:p>
    <w:p w:rsidR="00DC0CBC" w:rsidRP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legend</w:t>
      </w:r>
      <w:proofErr w:type="spellEnd"/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sistema a lazo 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abierto'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'respuesta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con controlador'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Location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NorthWest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DC0CBC" w:rsidRDefault="00DC0CBC" w:rsidP="00DC0C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proofErr w:type="spellStart"/>
      <w:proofErr w:type="gramStart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title</w:t>
      </w:r>
      <w:proofErr w:type="spellEnd"/>
      <w:proofErr w:type="gramEnd"/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del sistema con </w:t>
      </w:r>
      <w:proofErr w:type="spellStart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cond</w:t>
      </w:r>
      <w:proofErr w:type="spellEnd"/>
      <w:r w:rsidRPr="00DC0C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. iniciales distintas de cero'</w:t>
      </w:r>
      <w:r w:rsidRPr="00DC0C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ED7305" w:rsidRDefault="00ED7305" w:rsidP="001F3596">
      <w:pPr>
        <w:jc w:val="center"/>
      </w:pPr>
      <w:r>
        <w:pict>
          <v:shape id="_x0000_i1028" type="#_x0000_t75" style="width:313.4pt;height:259.9pt">
            <v:imagedata r:id="rId16" o:title="p1" croptop="1603f" cropbottom="3277f" cropleft="6061f" cropright="4626f"/>
          </v:shape>
        </w:pict>
      </w:r>
    </w:p>
    <w:p w:rsidR="00ED7305" w:rsidRPr="00ED7305" w:rsidRDefault="00ED7305" w:rsidP="00ED7305"/>
    <w:p w:rsidR="00840649" w:rsidRDefault="00840649" w:rsidP="009C2FBD">
      <w:pPr>
        <w:pStyle w:val="Ttulo2"/>
      </w:pPr>
      <w:bookmarkStart w:id="10" w:name="_Toc25689174"/>
      <w:r>
        <w:t>Punto 3</w:t>
      </w:r>
      <w:bookmarkEnd w:id="10"/>
    </w:p>
    <w:p w:rsidR="002C2245" w:rsidRDefault="002C2245" w:rsidP="00840649">
      <w:r>
        <w:t>Combinar los dos subsistemas anteriores y formar un controlador con observador de orden completo. Comparar el funcionamiento con el del controlador sin observador del punto anterior.</w:t>
      </w:r>
    </w:p>
    <w:p w:rsidR="001F3596" w:rsidRDefault="001F3596" w:rsidP="00840649">
      <w:pPr>
        <w:pStyle w:val="Ttulo3"/>
      </w:pPr>
      <w:bookmarkStart w:id="11" w:name="_Toc25689175"/>
      <w:r>
        <w:t>Desarrollo</w:t>
      </w:r>
      <w:bookmarkEnd w:id="11"/>
    </w:p>
    <w:p w:rsidR="002C2245" w:rsidRDefault="00C6149F" w:rsidP="00C6149F">
      <w:r>
        <w:t>Partiendo de las bases</w:t>
      </w:r>
      <w:r w:rsidR="007068AC">
        <w:t xml:space="preserve"> del apartado 1 y 2, y partiendo de la base de que </w:t>
      </w:r>
      <w:proofErr w:type="spellStart"/>
      <w:r w:rsidR="007068AC">
        <w:t>Gobs</w:t>
      </w:r>
      <w:proofErr w:type="spellEnd"/>
      <w:r w:rsidR="007068AC">
        <w:t xml:space="preserve"> es el MMEE del observador de </w:t>
      </w:r>
      <w:proofErr w:type="spellStart"/>
      <w:r w:rsidR="007068AC">
        <w:t>chen</w:t>
      </w:r>
      <w:proofErr w:type="spellEnd"/>
      <w:r w:rsidR="007068AC">
        <w:t xml:space="preserve">, y que </w:t>
      </w:r>
      <w:proofErr w:type="spellStart"/>
      <w:r w:rsidR="007068AC">
        <w:t>Gss_cl</w:t>
      </w:r>
      <w:proofErr w:type="spellEnd"/>
      <w:r w:rsidR="007068AC">
        <w:t xml:space="preserve"> es el modelo de la planta controlado, se forma el controlador con observador de </w:t>
      </w:r>
      <w:proofErr w:type="spellStart"/>
      <w:r w:rsidR="007068AC">
        <w:t>Chen</w:t>
      </w:r>
      <w:proofErr w:type="spellEnd"/>
      <w:r w:rsidR="007068AC">
        <w:t xml:space="preserve"> de orden completo:</w:t>
      </w:r>
    </w:p>
    <w:p w:rsidR="007068AC" w:rsidRDefault="007068AC" w:rsidP="00C6149F">
      <w:r>
        <w:t xml:space="preserve">A partir de la matriz </w:t>
      </w:r>
      <w:proofErr w:type="spellStart"/>
      <w:r>
        <w:t>Ka</w:t>
      </w:r>
      <w:proofErr w:type="spellEnd"/>
      <w:r>
        <w:t>, se obtiene la matriz K y por separado la ganancia Ki del controlador: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Ka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1:length(A));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Ki=-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Ka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end);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</w:p>
    <w:p w:rsidR="007068AC" w:rsidRDefault="007068AC" w:rsidP="00C6149F">
      <w:r>
        <w:t xml:space="preserve">Con estos valores, se forman las matrices que modelan al sistema de lazo cerrado con el controlador y observador de </w:t>
      </w:r>
      <w:proofErr w:type="spellStart"/>
      <w:r>
        <w:t>Chen</w:t>
      </w:r>
      <w:proofErr w:type="spellEnd"/>
      <w:r>
        <w:t xml:space="preserve"> incluido: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Acl_obs</w:t>
      </w:r>
      <w:proofErr w:type="spellEnd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 -B*K*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inv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(T) B*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Ki;S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*C F-T*B*K*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inv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(T) T*B*Ki;-C zeros(1,length(C)) 0]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Bcl_obs</w:t>
      </w:r>
      <w:proofErr w:type="spellEnd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zeros(2*length(B),1);1]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Ccl_obs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=[C 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zeros(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1,length(C)) 0]</w:t>
      </w:r>
    </w:p>
    <w:p w:rsidR="007068AC" w:rsidRPr="007068AC" w:rsidRDefault="007068AC" w:rsidP="007068A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7068A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Dcl_obs</w:t>
      </w:r>
      <w:proofErr w:type="spellEnd"/>
      <w:r w:rsidRPr="007068A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=0</w:t>
      </w:r>
    </w:p>
    <w:p w:rsidR="007068AC" w:rsidRDefault="007068AC" w:rsidP="00C6149F"/>
    <w:p w:rsidR="007068AC" w:rsidRDefault="007068AC" w:rsidP="00C6149F">
      <w:r>
        <w:t>Teniendo las cuatro matrices, se forma el MMEE del sistema total:</w:t>
      </w:r>
    </w:p>
    <w:p w:rsidR="007068AC" w:rsidRPr="003C5378" w:rsidRDefault="007068AC" w:rsidP="007068AC">
      <w:pPr>
        <w:autoSpaceDE w:val="0"/>
        <w:autoSpaceDN w:val="0"/>
        <w:adjustRightInd w:val="0"/>
        <w:spacing w:after="0"/>
        <w:ind w:firstLine="57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Gss_cl_obs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minreal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Acl_obs,Bcl_obs,Ccl_obs,Dcl_obs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));</w:t>
      </w:r>
    </w:p>
    <w:p w:rsidR="007068AC" w:rsidRPr="003C5378" w:rsidRDefault="007068AC" w:rsidP="007068AC">
      <w:pPr>
        <w:rPr>
          <w:lang w:val="en-US"/>
        </w:rPr>
      </w:pPr>
    </w:p>
    <w:p w:rsidR="007068AC" w:rsidRPr="003C5378" w:rsidRDefault="007068AC" w:rsidP="007068AC">
      <w:pPr>
        <w:rPr>
          <w:lang w:val="en-US"/>
        </w:rPr>
      </w:pPr>
      <w:proofErr w:type="spellStart"/>
      <w:r w:rsidRPr="003C5378">
        <w:rPr>
          <w:lang w:val="en-US"/>
        </w:rPr>
        <w:t>Gss_cl_obs</w:t>
      </w:r>
      <w:proofErr w:type="spellEnd"/>
      <w:r w:rsidRPr="003C5378">
        <w:rPr>
          <w:lang w:val="en-US"/>
        </w:rPr>
        <w:t xml:space="preserve"> =</w:t>
      </w:r>
    </w:p>
    <w:p w:rsidR="007068AC" w:rsidRPr="003C5378" w:rsidRDefault="007068AC" w:rsidP="007068AC">
      <w:pPr>
        <w:spacing w:after="0"/>
        <w:rPr>
          <w:lang w:val="en-US"/>
        </w:rPr>
      </w:pPr>
      <w:r w:rsidRPr="003C5378">
        <w:rPr>
          <w:lang w:val="en-US"/>
        </w:rPr>
        <w:t xml:space="preserve">  A = </w:t>
      </w:r>
    </w:p>
    <w:p w:rsidR="007068AC" w:rsidRPr="003C5378" w:rsidRDefault="007068AC" w:rsidP="007068AC">
      <w:pPr>
        <w:spacing w:after="0"/>
        <w:rPr>
          <w:lang w:val="en-US"/>
        </w:rPr>
      </w:pPr>
      <w:r w:rsidRPr="003C5378">
        <w:rPr>
          <w:lang w:val="en-US"/>
        </w:rPr>
        <w:t xml:space="preserve">            </w:t>
      </w:r>
      <w:proofErr w:type="gramStart"/>
      <w:r w:rsidRPr="003C5378">
        <w:rPr>
          <w:lang w:val="en-US"/>
        </w:rPr>
        <w:t>x1</w:t>
      </w:r>
      <w:proofErr w:type="gramEnd"/>
      <w:r w:rsidRPr="003C5378">
        <w:rPr>
          <w:lang w:val="en-US"/>
        </w:rPr>
        <w:t xml:space="preserve">       </w:t>
      </w:r>
      <w:r w:rsidRPr="003C5378">
        <w:rPr>
          <w:lang w:val="en-US"/>
        </w:rPr>
        <w:tab/>
        <w:t xml:space="preserve">x2       </w:t>
      </w:r>
      <w:r w:rsidRPr="003C5378">
        <w:rPr>
          <w:lang w:val="en-US"/>
        </w:rPr>
        <w:tab/>
        <w:t xml:space="preserve">x3       </w:t>
      </w:r>
      <w:r w:rsidRPr="003C5378">
        <w:rPr>
          <w:lang w:val="en-US"/>
        </w:rPr>
        <w:tab/>
        <w:t xml:space="preserve">x4       </w:t>
      </w:r>
      <w:r w:rsidRPr="003C5378">
        <w:rPr>
          <w:lang w:val="en-US"/>
        </w:rPr>
        <w:tab/>
        <w:t xml:space="preserve">  x5         x6</w:t>
      </w:r>
    </w:p>
    <w:p w:rsidR="007068AC" w:rsidRPr="00ED7305" w:rsidRDefault="007068AC" w:rsidP="007068AC">
      <w:pPr>
        <w:spacing w:after="0"/>
        <w:rPr>
          <w:lang w:val="en-US"/>
        </w:rPr>
      </w:pPr>
      <w:r w:rsidRPr="003C5378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x1</w:t>
      </w:r>
      <w:proofErr w:type="gramEnd"/>
      <w:r w:rsidRPr="00ED7305">
        <w:rPr>
          <w:lang w:val="en-US"/>
        </w:rPr>
        <w:t xml:space="preserve">   -7.426    </w:t>
      </w:r>
      <w:r w:rsidRPr="00ED7305">
        <w:rPr>
          <w:lang w:val="en-US"/>
        </w:rPr>
        <w:tab/>
        <w:t xml:space="preserve">22.14   </w:t>
      </w:r>
      <w:r w:rsidRPr="00ED7305">
        <w:rPr>
          <w:lang w:val="en-US"/>
        </w:rPr>
        <w:tab/>
        <w:t>-5.159    19.12    35.3      63.23</w:t>
      </w:r>
    </w:p>
    <w:p w:rsidR="007068AC" w:rsidRPr="00ED7305" w:rsidRDefault="007068AC" w:rsidP="007068AC">
      <w:pPr>
        <w:spacing w:after="0"/>
        <w:rPr>
          <w:lang w:val="en-US"/>
        </w:rPr>
      </w:pPr>
      <w:r w:rsidRPr="00ED7305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x2</w:t>
      </w:r>
      <w:proofErr w:type="gramEnd"/>
      <w:r w:rsidRPr="00ED7305">
        <w:rPr>
          <w:lang w:val="en-US"/>
        </w:rPr>
        <w:t xml:space="preserve">   -9.146    </w:t>
      </w:r>
      <w:r w:rsidRPr="00ED7305">
        <w:rPr>
          <w:lang w:val="en-US"/>
        </w:rPr>
        <w:tab/>
        <w:t xml:space="preserve">9.385   </w:t>
      </w:r>
      <w:r w:rsidRPr="00ED7305">
        <w:rPr>
          <w:lang w:val="en-US"/>
        </w:rPr>
        <w:tab/>
        <w:t>-6.739    17.24    32.23    58.94</w:t>
      </w:r>
    </w:p>
    <w:p w:rsidR="007068AC" w:rsidRPr="00ED7305" w:rsidRDefault="007068AC" w:rsidP="007068AC">
      <w:pPr>
        <w:spacing w:after="0"/>
        <w:rPr>
          <w:lang w:val="en-US"/>
        </w:rPr>
      </w:pPr>
      <w:r w:rsidRPr="00ED7305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x3</w:t>
      </w:r>
      <w:proofErr w:type="gramEnd"/>
      <w:r w:rsidRPr="00ED7305">
        <w:rPr>
          <w:lang w:val="en-US"/>
        </w:rPr>
        <w:t xml:space="preserve">     2.79   </w:t>
      </w:r>
      <w:r w:rsidRPr="00ED7305">
        <w:rPr>
          <w:lang w:val="en-US"/>
        </w:rPr>
        <w:tab/>
        <w:t>-16.72    1.074   -23.36    -36.02  -69.74</w:t>
      </w:r>
    </w:p>
    <w:p w:rsidR="007068AC" w:rsidRPr="00ED7305" w:rsidRDefault="007068AC" w:rsidP="007068AC">
      <w:pPr>
        <w:spacing w:after="0"/>
        <w:rPr>
          <w:lang w:val="en-US"/>
        </w:rPr>
      </w:pPr>
      <w:r w:rsidRPr="00ED7305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x4</w:t>
      </w:r>
      <w:proofErr w:type="gramEnd"/>
      <w:r w:rsidRPr="00ED7305">
        <w:rPr>
          <w:lang w:val="en-US"/>
        </w:rPr>
        <w:t xml:space="preserve">  -0.6296    </w:t>
      </w:r>
      <w:r w:rsidRPr="00ED7305">
        <w:rPr>
          <w:lang w:val="en-US"/>
        </w:rPr>
        <w:tab/>
        <w:t xml:space="preserve">3.935   </w:t>
      </w:r>
      <w:r w:rsidRPr="00ED7305">
        <w:rPr>
          <w:lang w:val="en-US"/>
        </w:rPr>
        <w:tab/>
        <w:t xml:space="preserve">-1.035  </w:t>
      </w:r>
      <w:r w:rsidRPr="00ED7305">
        <w:rPr>
          <w:lang w:val="en-US"/>
        </w:rPr>
        <w:tab/>
        <w:t>-0.402     9.044   11.38</w:t>
      </w:r>
    </w:p>
    <w:p w:rsidR="007068AC" w:rsidRPr="007068AC" w:rsidRDefault="007068AC" w:rsidP="007068AC">
      <w:pPr>
        <w:spacing w:after="0"/>
      </w:pPr>
      <w:r w:rsidRPr="00ED7305">
        <w:rPr>
          <w:lang w:val="en-US"/>
        </w:rPr>
        <w:t xml:space="preserve">   </w:t>
      </w:r>
      <w:proofErr w:type="gramStart"/>
      <w:r w:rsidRPr="007068AC">
        <w:t>x5</w:t>
      </w:r>
      <w:proofErr w:type="gramEnd"/>
      <w:r w:rsidRPr="007068AC">
        <w:t xml:space="preserve">  0.03278  </w:t>
      </w:r>
      <w:r>
        <w:tab/>
      </w:r>
      <w:r w:rsidRPr="007068AC">
        <w:t xml:space="preserve">-0.2049  </w:t>
      </w:r>
      <w:r>
        <w:t xml:space="preserve">0.083  </w:t>
      </w:r>
      <w:r>
        <w:tab/>
      </w:r>
      <w:r w:rsidRPr="007068AC">
        <w:t xml:space="preserve">1.761    </w:t>
      </w:r>
      <w:r>
        <w:t xml:space="preserve">  </w:t>
      </w:r>
      <w:r w:rsidRPr="007068AC">
        <w:t>4.524    8.019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x6</w:t>
      </w:r>
      <w:proofErr w:type="gramEnd"/>
      <w:r w:rsidRPr="007068AC">
        <w:t xml:space="preserve">  0.09858  </w:t>
      </w:r>
      <w:r>
        <w:tab/>
        <w:t xml:space="preserve">-0.6161  0.251  </w:t>
      </w:r>
      <w:r w:rsidRPr="007068AC">
        <w:t xml:space="preserve">-0.763     -5.5    </w:t>
      </w:r>
      <w:r>
        <w:t xml:space="preserve">  </w:t>
      </w:r>
      <w:r w:rsidRPr="007068AC">
        <w:t>-8.23</w:t>
      </w:r>
    </w:p>
    <w:p w:rsidR="007068AC" w:rsidRPr="007068AC" w:rsidRDefault="007068AC" w:rsidP="007068AC">
      <w:pPr>
        <w:spacing w:after="0"/>
      </w:pPr>
      <w:r w:rsidRPr="007068AC">
        <w:t xml:space="preserve"> </w:t>
      </w:r>
    </w:p>
    <w:p w:rsidR="007068AC" w:rsidRPr="007068AC" w:rsidRDefault="007068AC" w:rsidP="007068AC">
      <w:pPr>
        <w:spacing w:after="0"/>
      </w:pPr>
      <w:r w:rsidRPr="007068AC">
        <w:t xml:space="preserve">  B = </w:t>
      </w:r>
    </w:p>
    <w:p w:rsidR="007068AC" w:rsidRPr="007068AC" w:rsidRDefault="007068AC" w:rsidP="007068AC">
      <w:pPr>
        <w:spacing w:after="0"/>
      </w:pPr>
      <w:r w:rsidRPr="007068AC">
        <w:t xml:space="preserve">             u1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x1</w:t>
      </w:r>
      <w:proofErr w:type="gramEnd"/>
      <w:r w:rsidRPr="007068AC">
        <w:t xml:space="preserve">  0.007743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x2</w:t>
      </w:r>
      <w:proofErr w:type="gramEnd"/>
      <w:r w:rsidRPr="007068AC">
        <w:t xml:space="preserve">   0.07957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x3</w:t>
      </w:r>
      <w:proofErr w:type="gramEnd"/>
      <w:r w:rsidRPr="007068AC">
        <w:t xml:space="preserve">   -0.0802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x4</w:t>
      </w:r>
      <w:proofErr w:type="gramEnd"/>
      <w:r w:rsidRPr="007068AC">
        <w:t xml:space="preserve">   -0.4882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x5</w:t>
      </w:r>
      <w:proofErr w:type="gramEnd"/>
      <w:r w:rsidRPr="007068AC">
        <w:t xml:space="preserve">    -0.702</w:t>
      </w:r>
    </w:p>
    <w:p w:rsidR="007068AC" w:rsidRPr="007068AC" w:rsidRDefault="007068AC" w:rsidP="007068AC">
      <w:pPr>
        <w:spacing w:after="0"/>
      </w:pPr>
      <w:r w:rsidRPr="007068AC">
        <w:t xml:space="preserve">   </w:t>
      </w:r>
      <w:proofErr w:type="gramStart"/>
      <w:r w:rsidRPr="007068AC">
        <w:t>x6</w:t>
      </w:r>
      <w:proofErr w:type="gramEnd"/>
      <w:r w:rsidRPr="007068AC">
        <w:t xml:space="preserve">    0.5061</w:t>
      </w:r>
    </w:p>
    <w:p w:rsidR="007068AC" w:rsidRPr="007068AC" w:rsidRDefault="007068AC" w:rsidP="007068AC">
      <w:pPr>
        <w:spacing w:after="0"/>
      </w:pPr>
      <w:r w:rsidRPr="007068AC">
        <w:t xml:space="preserve"> </w:t>
      </w:r>
    </w:p>
    <w:p w:rsidR="007068AC" w:rsidRPr="007068AC" w:rsidRDefault="007068AC" w:rsidP="007068AC">
      <w:pPr>
        <w:spacing w:after="0"/>
      </w:pPr>
      <w:r w:rsidRPr="007068AC">
        <w:t xml:space="preserve">  C = </w:t>
      </w:r>
    </w:p>
    <w:p w:rsidR="007068AC" w:rsidRPr="007068AC" w:rsidRDefault="007068AC" w:rsidP="007068AC">
      <w:pPr>
        <w:spacing w:after="0"/>
      </w:pPr>
      <w:r w:rsidRPr="007068AC">
        <w:t xml:space="preserve">           </w:t>
      </w:r>
      <w:r>
        <w:t xml:space="preserve">  </w:t>
      </w:r>
      <w:r w:rsidRPr="007068AC">
        <w:t xml:space="preserve"> </w:t>
      </w:r>
      <w:proofErr w:type="gramStart"/>
      <w:r w:rsidRPr="007068AC">
        <w:t>x1</w:t>
      </w:r>
      <w:proofErr w:type="gramEnd"/>
      <w:r w:rsidRPr="007068AC">
        <w:t xml:space="preserve">     </w:t>
      </w:r>
      <w:r>
        <w:tab/>
      </w:r>
      <w:r w:rsidRPr="007068AC">
        <w:t xml:space="preserve">  x2       x3       </w:t>
      </w:r>
      <w:r>
        <w:tab/>
        <w:t xml:space="preserve">     </w:t>
      </w:r>
      <w:r w:rsidRPr="007068AC">
        <w:t xml:space="preserve">x4   </w:t>
      </w:r>
      <w:r>
        <w:t xml:space="preserve"> </w:t>
      </w:r>
      <w:r w:rsidRPr="007068AC">
        <w:t xml:space="preserve"> </w:t>
      </w:r>
      <w:r>
        <w:t xml:space="preserve"> </w:t>
      </w:r>
      <w:r w:rsidRPr="007068AC">
        <w:t xml:space="preserve">   x5  </w:t>
      </w:r>
      <w:r>
        <w:t xml:space="preserve">  </w:t>
      </w:r>
      <w:r w:rsidRPr="007068AC">
        <w:t xml:space="preserve">     x6</w:t>
      </w:r>
    </w:p>
    <w:p w:rsidR="007068AC" w:rsidRPr="007068AC" w:rsidRDefault="007068AC" w:rsidP="007068AC">
      <w:pPr>
        <w:spacing w:after="0"/>
      </w:pPr>
      <w:r w:rsidRPr="007068AC">
        <w:t xml:space="preserve">   y1   0.6748    -0.17</w:t>
      </w:r>
      <w:r>
        <w:t xml:space="preserve">   </w:t>
      </w:r>
      <w:r w:rsidRPr="007068AC">
        <w:t xml:space="preserve">  0.08824   -1.967    4.647    4.579</w:t>
      </w:r>
    </w:p>
    <w:p w:rsidR="007068AC" w:rsidRPr="007068AC" w:rsidRDefault="007068AC" w:rsidP="007068AC">
      <w:pPr>
        <w:spacing w:after="0"/>
      </w:pPr>
      <w:r w:rsidRPr="007068AC">
        <w:t xml:space="preserve"> </w:t>
      </w:r>
    </w:p>
    <w:p w:rsidR="007068AC" w:rsidRPr="007068AC" w:rsidRDefault="007068AC" w:rsidP="007068AC">
      <w:pPr>
        <w:spacing w:after="0"/>
      </w:pPr>
      <w:r w:rsidRPr="007068AC">
        <w:t xml:space="preserve">  D = </w:t>
      </w:r>
    </w:p>
    <w:p w:rsidR="007068AC" w:rsidRPr="007068AC" w:rsidRDefault="007068AC" w:rsidP="007068AC">
      <w:pPr>
        <w:spacing w:after="0"/>
      </w:pPr>
      <w:r w:rsidRPr="007068AC">
        <w:t xml:space="preserve">       u1</w:t>
      </w:r>
    </w:p>
    <w:p w:rsidR="007068AC" w:rsidRPr="007068AC" w:rsidRDefault="007068AC" w:rsidP="007068AC">
      <w:pPr>
        <w:spacing w:after="0"/>
      </w:pPr>
      <w:r w:rsidRPr="007068AC">
        <w:t xml:space="preserve">   y1   0</w:t>
      </w:r>
    </w:p>
    <w:p w:rsidR="007068AC" w:rsidRPr="007068AC" w:rsidRDefault="007068AC" w:rsidP="007068AC">
      <w:pPr>
        <w:spacing w:after="0"/>
      </w:pPr>
      <w:r w:rsidRPr="007068AC">
        <w:t xml:space="preserve"> </w:t>
      </w:r>
    </w:p>
    <w:p w:rsidR="007068AC" w:rsidRPr="00ED7305" w:rsidRDefault="007068AC" w:rsidP="007068AC">
      <w:pPr>
        <w:spacing w:after="0"/>
        <w:rPr>
          <w:lang w:val="en-US"/>
        </w:rPr>
      </w:pPr>
      <w:r w:rsidRPr="00ED7305">
        <w:rPr>
          <w:lang w:val="en-US"/>
        </w:rPr>
        <w:t>Continuous-time state-space model.</w:t>
      </w:r>
    </w:p>
    <w:p w:rsidR="007068AC" w:rsidRPr="00ED7305" w:rsidRDefault="009C2FBD" w:rsidP="009C2FBD">
      <w:pPr>
        <w:pStyle w:val="Ttulo3"/>
        <w:rPr>
          <w:lang w:val="en-US"/>
        </w:rPr>
      </w:pPr>
      <w:bookmarkStart w:id="12" w:name="_Toc25689176"/>
      <w:proofErr w:type="spellStart"/>
      <w:r>
        <w:rPr>
          <w:lang w:val="en-US"/>
        </w:rPr>
        <w:lastRenderedPageBreak/>
        <w:t>Simulación</w:t>
      </w:r>
      <w:bookmarkEnd w:id="12"/>
      <w:proofErr w:type="spellEnd"/>
    </w:p>
    <w:p w:rsidR="007068AC" w:rsidRDefault="007068AC" w:rsidP="00C6149F">
      <w:r>
        <w:t>Luego, se procede a simular la respuesta del sistema: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t=0:0.001:15;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</w:t>
      </w:r>
      <w:proofErr w:type="spellStart"/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ones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1,length(t));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y,</w:t>
      </w:r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t,x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gss,u,t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y_cl</w:t>
      </w:r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,t,xcl</w:t>
      </w:r>
      <w:proofErr w:type="spellEnd"/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Gss_cl,u,t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y_cl_obs</w:t>
      </w:r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</w:t>
      </w:r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_cl_obs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Gss_cl_obs,u,t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7068AC" w:rsidRDefault="007068AC" w:rsidP="007068AC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 w:val="30"/>
          <w:szCs w:val="30"/>
          <w:lang w:eastAsia="es-AR"/>
        </w:rPr>
      </w:pPr>
    </w:p>
    <w:p w:rsidR="005E5FBC" w:rsidRDefault="005E5FBC" w:rsidP="005E5FBC">
      <w:pPr>
        <w:rPr>
          <w:rFonts w:eastAsia="SimSun"/>
          <w:lang w:eastAsia="es-AR"/>
        </w:rPr>
      </w:pPr>
      <w:r>
        <w:rPr>
          <w:rFonts w:eastAsia="SimSun"/>
          <w:lang w:eastAsia="es-AR"/>
        </w:rPr>
        <w:t>Y se procede a graficar las respuestas:</w:t>
      </w:r>
    </w:p>
    <w:p w:rsidR="007068AC" w:rsidRPr="003C5378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figure(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1);</w:t>
      </w:r>
    </w:p>
    <w:p w:rsidR="007068AC" w:rsidRPr="003C5378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7068AC" w:rsidRPr="003C5378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hold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grid 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7068AC" w:rsidRPr="003C5378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'r'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7068AC" w:rsidRPr="003C5378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t,y_cl_obs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'--k'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axis</w:t>
      </w:r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([0 15 0 1.2]);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legend</w:t>
      </w:r>
      <w:proofErr w:type="spell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'Salida a lazo </w:t>
      </w:r>
      <w:proofErr w:type="spellStart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abierto'</w:t>
      </w: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sin </w:t>
      </w:r>
      <w:proofErr w:type="spellStart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observador'</w:t>
      </w: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con controlador y observador'</w:t>
      </w: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Location</w:t>
      </w:r>
      <w:proofErr w:type="spellEnd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NorthWest</w:t>
      </w:r>
      <w:proofErr w:type="spellEnd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7068AC" w:rsidRPr="005E5FBC" w:rsidRDefault="007068AC" w:rsidP="005E5F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title</w:t>
      </w:r>
      <w:proofErr w:type="spellEnd"/>
      <w:proofErr w:type="gramEnd"/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de la planta para </w:t>
      </w:r>
      <w:proofErr w:type="spellStart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cond</w:t>
      </w:r>
      <w:proofErr w:type="spellEnd"/>
      <w:r w:rsidRPr="005E5FBC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. iniciales nulas'</w:t>
      </w:r>
      <w:r w:rsidRPr="005E5F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7068AC" w:rsidRDefault="00ED7305" w:rsidP="00C6149F">
      <w:r>
        <w:pict>
          <v:shape id="_x0000_i1026" type="#_x0000_t75" style="width:453.55pt;height:340pt">
            <v:imagedata r:id="rId17" o:title="p1"/>
          </v:shape>
        </w:pict>
      </w:r>
    </w:p>
    <w:p w:rsidR="005E5FBC" w:rsidRDefault="005E5FBC" w:rsidP="00C6149F">
      <w:r>
        <w:t>Se comprueba que ambos sistemas funcionan de la misma manera para condiciones iniciales iguales a cero. Luego, se procede a simular la respuesta de los distintos sistemas para condiciones iniciales distintas de cero: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=[1 -2 3 2 -0.5 -1];</w:t>
      </w:r>
      <w:r w:rsidRPr="00ED7305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%condiciones iniciales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=x0*.0001</w:t>
      </w:r>
    </w:p>
    <w:p w:rsidR="008856A2" w:rsidRPr="008856A2" w:rsidRDefault="00ED7305" w:rsidP="008856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t=0:0.001:4</w:t>
      </w:r>
      <w:r w:rsidR="008856A2"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5;</w:t>
      </w:r>
    </w:p>
    <w:p w:rsidR="008856A2" w:rsidRPr="008856A2" w:rsidRDefault="008856A2" w:rsidP="008856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</w:t>
      </w:r>
      <w:proofErr w:type="spellStart"/>
      <w:proofErr w:type="gramStart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ones</w:t>
      </w:r>
      <w:proofErr w:type="spell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1,length(t));</w:t>
      </w:r>
    </w:p>
    <w:p w:rsidR="008856A2" w:rsidRPr="008856A2" w:rsidRDefault="008856A2" w:rsidP="008856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lastRenderedPageBreak/>
        <w:t>[</w:t>
      </w:r>
      <w:proofErr w:type="spellStart"/>
      <w:proofErr w:type="gramStart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y,</w:t>
      </w:r>
      <w:proofErr w:type="gram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t,x</w:t>
      </w:r>
      <w:proofErr w:type="spell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Gss,u,t,x0);</w:t>
      </w:r>
    </w:p>
    <w:p w:rsidR="008856A2" w:rsidRPr="008856A2" w:rsidRDefault="008856A2" w:rsidP="008856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y_cl</w:t>
      </w:r>
      <w:proofErr w:type="gramStart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,t,xcl</w:t>
      </w:r>
      <w:proofErr w:type="spellEnd"/>
      <w:proofErr w:type="gram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8856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Gss_cl,u,t,x0);</w:t>
      </w:r>
    </w:p>
    <w:p w:rsidR="008856A2" w:rsidRPr="003C5378" w:rsidRDefault="008856A2" w:rsidP="008856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y_cl_obs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,t,x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_cl_obs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lsim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Gss_cl_obs,u,t,x0);</w:t>
      </w:r>
    </w:p>
    <w:p w:rsidR="008856A2" w:rsidRPr="003C5378" w:rsidRDefault="008856A2" w:rsidP="008856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figure(</w:t>
      </w:r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2);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hold</w:t>
      </w:r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grid 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'r'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t,y_cl_obs</w:t>
      </w:r>
      <w:proofErr w:type="spell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'--k'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legend</w:t>
      </w:r>
      <w:proofErr w:type="spellEnd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'Salida a lazo </w:t>
      </w:r>
      <w:proofErr w:type="spellStart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abierto'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sin </w:t>
      </w:r>
      <w:proofErr w:type="spellStart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observador'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con controlador y observador'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Location</w:t>
      </w:r>
      <w:proofErr w:type="spellEnd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NorthWest</w:t>
      </w:r>
      <w:proofErr w:type="spellEnd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ED7305" w:rsidRP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title</w:t>
      </w:r>
      <w:proofErr w:type="spellEnd"/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de la planta para </w:t>
      </w:r>
      <w:proofErr w:type="spellStart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cond</w:t>
      </w:r>
      <w:proofErr w:type="spellEnd"/>
      <w:r w:rsidRPr="00ED7305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. iniciales no nulas'</w:t>
      </w:r>
      <w:r w:rsidRPr="00ED7305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ED7305" w:rsidRDefault="00ED7305" w:rsidP="00ED730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24"/>
          <w:szCs w:val="24"/>
          <w:lang w:eastAsia="es-AR"/>
        </w:rPr>
      </w:pPr>
    </w:p>
    <w:p w:rsidR="005E5FBC" w:rsidRDefault="00ED7305" w:rsidP="00ED7305">
      <w:pPr>
        <w:jc w:val="center"/>
      </w:pPr>
      <w:r>
        <w:rPr>
          <w:rFonts w:ascii="Courier New" w:eastAsia="SimSun" w:hAnsi="Courier New" w:cs="Courier New"/>
          <w:noProof/>
          <w:color w:val="000000"/>
          <w:sz w:val="22"/>
          <w:szCs w:val="30"/>
          <w:lang w:eastAsia="es-AR"/>
        </w:rPr>
        <w:pict>
          <v:shape id="_x0000_i1029" type="#_x0000_t75" style="width:426.2pt;height:249.1pt">
            <v:imagedata r:id="rId18" o:title="p1" cropleft="6797f" cropright="5509f"/>
          </v:shape>
        </w:pict>
      </w:r>
    </w:p>
    <w:p w:rsidR="005E5FBC" w:rsidRDefault="004E0ABC" w:rsidP="00C6149F">
      <w:r>
        <w:t xml:space="preserve">Al comparar el sistema con realimentación de estados con el sistema con controlador y observador, se observa que este </w:t>
      </w:r>
      <w:proofErr w:type="spellStart"/>
      <w:proofErr w:type="gramStart"/>
      <w:r>
        <w:t>ultimo</w:t>
      </w:r>
      <w:proofErr w:type="spellEnd"/>
      <w:proofErr w:type="gramEnd"/>
      <w:r>
        <w:t xml:space="preserve"> tiene una salida </w:t>
      </w:r>
      <w:proofErr w:type="spellStart"/>
      <w:r>
        <w:t>mas</w:t>
      </w:r>
      <w:proofErr w:type="spellEnd"/>
      <w:r>
        <w:t xml:space="preserve"> cercana a la del sistema con condiciones iniciales nulas.</w:t>
      </w:r>
    </w:p>
    <w:p w:rsidR="005E5FBC" w:rsidRPr="00C6149F" w:rsidRDefault="005E5FBC" w:rsidP="00C6149F"/>
    <w:p w:rsidR="002C2245" w:rsidRDefault="002C2245" w:rsidP="009C2FBD">
      <w:pPr>
        <w:pStyle w:val="Ttulo1"/>
      </w:pPr>
      <w:bookmarkStart w:id="13" w:name="_Toc25689177"/>
      <w:r>
        <w:t>Observadores de orden reducido</w:t>
      </w:r>
      <w:bookmarkEnd w:id="13"/>
    </w:p>
    <w:p w:rsidR="00E8559B" w:rsidRPr="00E8559B" w:rsidRDefault="00E8559B" w:rsidP="00E8559B">
      <w:r>
        <w:t xml:space="preserve">Para este punto, se debe utilizar un servo tipo 1 con esquema de </w:t>
      </w:r>
      <w:proofErr w:type="spellStart"/>
      <w:r>
        <w:t>Ogata</w:t>
      </w:r>
      <w:proofErr w:type="spellEnd"/>
      <w:r>
        <w:t xml:space="preserve"> para plantas tipo 1</w:t>
      </w:r>
      <w:r w:rsidR="005E5FBC">
        <w:t xml:space="preserve"> </w:t>
      </w:r>
      <w:r>
        <w:t xml:space="preserve">y observador reducido de </w:t>
      </w:r>
      <w:proofErr w:type="spellStart"/>
      <w:r>
        <w:t>Luemberger</w:t>
      </w:r>
      <w:proofErr w:type="spellEnd"/>
      <w:r>
        <w:t>.</w:t>
      </w:r>
    </w:p>
    <w:p w:rsidR="009C2FBD" w:rsidRPr="009C2FBD" w:rsidRDefault="00840649" w:rsidP="009C2FBD">
      <w:pPr>
        <w:pStyle w:val="Ttulo2"/>
      </w:pPr>
      <w:bookmarkStart w:id="14" w:name="_Toc25689178"/>
      <w:r>
        <w:t>Punto 1</w:t>
      </w:r>
      <w:bookmarkEnd w:id="14"/>
    </w:p>
    <w:p w:rsidR="002C2245" w:rsidRDefault="002C2245" w:rsidP="00840649">
      <w:r>
        <w:t xml:space="preserve">Obtener el modelo de espacio de estado en la forma </w:t>
      </w:r>
      <w:proofErr w:type="spellStart"/>
      <w:r>
        <w:t>canonica</w:t>
      </w:r>
      <w:proofErr w:type="spellEnd"/>
      <w:r>
        <w:t xml:space="preserve"> controlable 1b (FCC1b) para que el primer estado coincida con la salida de la planta, x1(t)=</w:t>
      </w:r>
      <w:proofErr w:type="gramStart"/>
      <w:r>
        <w:t>y(</w:t>
      </w:r>
      <w:proofErr w:type="gramEnd"/>
      <w:r>
        <w:t>t)</w:t>
      </w:r>
    </w:p>
    <w:p w:rsidR="00E96280" w:rsidRPr="003C5378" w:rsidRDefault="00E96280" w:rsidP="00E9628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zpk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-7,[-3 -5 roots([1 10 74])' roots([1 20 81])'],160)</w:t>
      </w:r>
    </w:p>
    <w:p w:rsidR="00E96280" w:rsidRPr="003C5378" w:rsidRDefault="00E96280" w:rsidP="00E9628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G)</w:t>
      </w:r>
    </w:p>
    <w:p w:rsidR="00E96280" w:rsidRPr="003C5378" w:rsidRDefault="00E96280" w:rsidP="00E9628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[A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,B,C,D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ssdata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E96280" w:rsidRPr="003C5378" w:rsidRDefault="00E96280" w:rsidP="00E9628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,Bcc,Ccc,Dcc</w:t>
      </w:r>
      <w:proofErr w:type="spellEnd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]= 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ss2ss(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A,B,C,D,obsv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(A,C))</w:t>
      </w:r>
    </w:p>
    <w:p w:rsidR="00E96280" w:rsidRPr="003C5378" w:rsidRDefault="00E96280" w:rsidP="00E9628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Gcc1b=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Acc,Bcc,Ccc,Dcc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</w:t>
      </w:r>
    </w:p>
    <w:p w:rsidR="005E5FBC" w:rsidRPr="003C5378" w:rsidRDefault="005E5FBC" w:rsidP="00840649">
      <w:pPr>
        <w:rPr>
          <w:lang w:val="en-US"/>
        </w:rPr>
      </w:pPr>
    </w:p>
    <w:p w:rsidR="00E96280" w:rsidRPr="003C5378" w:rsidRDefault="00E96280" w:rsidP="00E96280">
      <w:pPr>
        <w:spacing w:after="0"/>
        <w:rPr>
          <w:lang w:val="en-US"/>
        </w:rPr>
      </w:pPr>
      <w:r w:rsidRPr="003C5378">
        <w:rPr>
          <w:lang w:val="en-US"/>
        </w:rPr>
        <w:t>Gcc1b =</w:t>
      </w:r>
    </w:p>
    <w:p w:rsidR="00E96280" w:rsidRPr="003C5378" w:rsidRDefault="00E96280" w:rsidP="00E96280">
      <w:pPr>
        <w:spacing w:after="0"/>
        <w:rPr>
          <w:lang w:val="en-US"/>
        </w:rPr>
      </w:pPr>
      <w:r w:rsidRPr="003C5378">
        <w:rPr>
          <w:lang w:val="en-US"/>
        </w:rPr>
        <w:lastRenderedPageBreak/>
        <w:t xml:space="preserve"> </w:t>
      </w:r>
    </w:p>
    <w:p w:rsidR="00E96280" w:rsidRPr="003C5378" w:rsidRDefault="00E96280" w:rsidP="00E96280">
      <w:pPr>
        <w:spacing w:after="0"/>
        <w:rPr>
          <w:lang w:val="en-US"/>
        </w:rPr>
      </w:pPr>
      <w:r w:rsidRPr="003C5378">
        <w:rPr>
          <w:lang w:val="en-US"/>
        </w:rPr>
        <w:t xml:space="preserve">  A = </w:t>
      </w:r>
    </w:p>
    <w:p w:rsidR="00E96280" w:rsidRPr="003C5378" w:rsidRDefault="00E96280" w:rsidP="00E96280">
      <w:pPr>
        <w:spacing w:after="0"/>
        <w:rPr>
          <w:lang w:val="en-US"/>
        </w:rPr>
      </w:pPr>
      <w:r w:rsidRPr="003C5378">
        <w:rPr>
          <w:lang w:val="en-US"/>
        </w:rPr>
        <w:t xml:space="preserve">             </w:t>
      </w:r>
      <w:proofErr w:type="gramStart"/>
      <w:r w:rsidRPr="003C5378">
        <w:rPr>
          <w:lang w:val="en-US"/>
        </w:rPr>
        <w:t>x1</w:t>
      </w:r>
      <w:proofErr w:type="gramEnd"/>
      <w:r w:rsidRPr="003C5378">
        <w:rPr>
          <w:lang w:val="en-US"/>
        </w:rPr>
        <w:t xml:space="preserve">          </w:t>
      </w:r>
      <w:r w:rsidRPr="003C5378">
        <w:rPr>
          <w:lang w:val="en-US"/>
        </w:rPr>
        <w:tab/>
        <w:t xml:space="preserve">x2             x3          </w:t>
      </w:r>
      <w:r w:rsidRPr="003C5378">
        <w:rPr>
          <w:lang w:val="en-US"/>
        </w:rPr>
        <w:tab/>
        <w:t>x4          x5          x6</w:t>
      </w:r>
    </w:p>
    <w:p w:rsidR="00E96280" w:rsidRPr="00ED7305" w:rsidRDefault="00E96280" w:rsidP="00E96280">
      <w:pPr>
        <w:spacing w:after="0"/>
        <w:rPr>
          <w:lang w:val="en-US"/>
        </w:rPr>
      </w:pPr>
      <w:r w:rsidRPr="003C5378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x1</w:t>
      </w:r>
      <w:proofErr w:type="gramEnd"/>
      <w:r w:rsidRPr="00ED7305">
        <w:rPr>
          <w:lang w:val="en-US"/>
        </w:rPr>
        <w:t xml:space="preserve">  </w:t>
      </w:r>
      <w:r w:rsidRPr="00ED7305">
        <w:rPr>
          <w:lang w:val="en-US"/>
        </w:rPr>
        <w:tab/>
        <w:t xml:space="preserve">0           </w:t>
      </w:r>
      <w:r w:rsidRPr="00ED7305">
        <w:rPr>
          <w:lang w:val="en-US"/>
        </w:rPr>
        <w:tab/>
        <w:t xml:space="preserve">1  </w:t>
      </w:r>
      <w:r w:rsidRPr="00ED7305">
        <w:rPr>
          <w:lang w:val="en-US"/>
        </w:rPr>
        <w:tab/>
        <w:t xml:space="preserve">    0  </w:t>
      </w:r>
      <w:r w:rsidRPr="00ED7305">
        <w:rPr>
          <w:lang w:val="en-US"/>
        </w:rPr>
        <w:tab/>
      </w:r>
      <w:r w:rsidRPr="00ED7305">
        <w:rPr>
          <w:lang w:val="en-US"/>
        </w:rPr>
        <w:tab/>
        <w:t xml:space="preserve">0  </w:t>
      </w:r>
      <w:r w:rsidRPr="00ED7305">
        <w:rPr>
          <w:lang w:val="en-US"/>
        </w:rPr>
        <w:tab/>
        <w:t xml:space="preserve">0  </w:t>
      </w:r>
      <w:r w:rsidRPr="00ED7305">
        <w:rPr>
          <w:lang w:val="en-US"/>
        </w:rPr>
        <w:tab/>
        <w:t>0</w:t>
      </w:r>
    </w:p>
    <w:p w:rsidR="00E96280" w:rsidRPr="00ED7305" w:rsidRDefault="00E96280" w:rsidP="00E96280">
      <w:pPr>
        <w:spacing w:after="0"/>
        <w:rPr>
          <w:lang w:val="en-US"/>
        </w:rPr>
      </w:pPr>
      <w:r w:rsidRPr="00ED7305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x2</w:t>
      </w:r>
      <w:proofErr w:type="gramEnd"/>
      <w:r w:rsidRPr="00ED7305">
        <w:rPr>
          <w:lang w:val="en-US"/>
        </w:rPr>
        <w:t xml:space="preserve">     </w:t>
      </w:r>
      <w:r w:rsidRPr="00ED7305">
        <w:rPr>
          <w:lang w:val="en-US"/>
        </w:rPr>
        <w:tab/>
        <w:t xml:space="preserve">0           </w:t>
      </w:r>
      <w:r w:rsidRPr="00ED7305">
        <w:rPr>
          <w:lang w:val="en-US"/>
        </w:rPr>
        <w:tab/>
        <w:t xml:space="preserve">0               1          </w:t>
      </w:r>
      <w:r w:rsidRPr="00ED7305">
        <w:rPr>
          <w:lang w:val="en-US"/>
        </w:rPr>
        <w:tab/>
        <w:t xml:space="preserve">0          </w:t>
      </w:r>
      <w:r w:rsidRPr="00ED7305">
        <w:rPr>
          <w:lang w:val="en-US"/>
        </w:rPr>
        <w:tab/>
        <w:t xml:space="preserve">0          </w:t>
      </w:r>
      <w:r w:rsidRPr="00ED7305">
        <w:rPr>
          <w:lang w:val="en-US"/>
        </w:rPr>
        <w:tab/>
        <w:t>0</w:t>
      </w:r>
    </w:p>
    <w:p w:rsidR="00E96280" w:rsidRPr="00ED7305" w:rsidRDefault="00E96280" w:rsidP="00E96280">
      <w:pPr>
        <w:spacing w:after="0"/>
        <w:rPr>
          <w:lang w:val="en-US"/>
        </w:rPr>
      </w:pPr>
      <w:r w:rsidRPr="00ED7305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x3</w:t>
      </w:r>
      <w:proofErr w:type="gramEnd"/>
      <w:r w:rsidRPr="00ED7305">
        <w:rPr>
          <w:lang w:val="en-US"/>
        </w:rPr>
        <w:t xml:space="preserve">    </w:t>
      </w:r>
      <w:r w:rsidRPr="00ED7305">
        <w:rPr>
          <w:lang w:val="en-US"/>
        </w:rPr>
        <w:tab/>
        <w:t xml:space="preserve">0   </w:t>
      </w:r>
      <w:r w:rsidRPr="00ED7305">
        <w:rPr>
          <w:lang w:val="en-US"/>
        </w:rPr>
        <w:tab/>
      </w:r>
      <w:r w:rsidRPr="00ED7305">
        <w:rPr>
          <w:lang w:val="en-US"/>
        </w:rPr>
        <w:tab/>
        <w:t xml:space="preserve">0    </w:t>
      </w:r>
      <w:r w:rsidRPr="00ED7305">
        <w:rPr>
          <w:lang w:val="en-US"/>
        </w:rPr>
        <w:tab/>
        <w:t xml:space="preserve">    0          </w:t>
      </w:r>
      <w:r w:rsidRPr="00ED7305">
        <w:rPr>
          <w:lang w:val="en-US"/>
        </w:rPr>
        <w:tab/>
        <w:t xml:space="preserve">1   </w:t>
      </w:r>
      <w:r w:rsidRPr="00ED7305">
        <w:rPr>
          <w:lang w:val="en-US"/>
        </w:rPr>
        <w:tab/>
        <w:t xml:space="preserve">0   </w:t>
      </w:r>
      <w:r w:rsidRPr="00ED7305">
        <w:rPr>
          <w:lang w:val="en-US"/>
        </w:rPr>
        <w:tab/>
        <w:t>0</w:t>
      </w:r>
    </w:p>
    <w:p w:rsidR="00E96280" w:rsidRPr="00ED7305" w:rsidRDefault="00E96280" w:rsidP="00E96280">
      <w:pPr>
        <w:spacing w:after="0"/>
        <w:rPr>
          <w:lang w:val="en-US"/>
        </w:rPr>
      </w:pPr>
      <w:r w:rsidRPr="00ED7305">
        <w:rPr>
          <w:lang w:val="en-US"/>
        </w:rPr>
        <w:t xml:space="preserve">   </w:t>
      </w:r>
      <w:proofErr w:type="gramStart"/>
      <w:r w:rsidRPr="00ED7305">
        <w:rPr>
          <w:lang w:val="en-US"/>
        </w:rPr>
        <w:t>x4</w:t>
      </w:r>
      <w:proofErr w:type="gramEnd"/>
      <w:r w:rsidRPr="00ED7305">
        <w:rPr>
          <w:lang w:val="en-US"/>
        </w:rPr>
        <w:t xml:space="preserve">   </w:t>
      </w:r>
      <w:r w:rsidRPr="00ED7305">
        <w:rPr>
          <w:lang w:val="en-US"/>
        </w:rPr>
        <w:tab/>
        <w:t xml:space="preserve">0   </w:t>
      </w:r>
      <w:r w:rsidRPr="00ED7305">
        <w:rPr>
          <w:lang w:val="en-US"/>
        </w:rPr>
        <w:tab/>
      </w:r>
      <w:r w:rsidRPr="00ED7305">
        <w:rPr>
          <w:lang w:val="en-US"/>
        </w:rPr>
        <w:tab/>
        <w:t xml:space="preserve">0   </w:t>
      </w:r>
      <w:r w:rsidRPr="00ED7305">
        <w:rPr>
          <w:lang w:val="en-US"/>
        </w:rPr>
        <w:tab/>
        <w:t xml:space="preserve">    0   </w:t>
      </w:r>
      <w:r w:rsidRPr="00ED7305">
        <w:rPr>
          <w:lang w:val="en-US"/>
        </w:rPr>
        <w:tab/>
      </w:r>
      <w:r w:rsidRPr="00ED7305">
        <w:rPr>
          <w:lang w:val="en-US"/>
        </w:rPr>
        <w:tab/>
        <w:t xml:space="preserve">0           1   </w:t>
      </w:r>
      <w:r w:rsidRPr="00ED7305">
        <w:rPr>
          <w:lang w:val="en-US"/>
        </w:rPr>
        <w:tab/>
        <w:t>0</w:t>
      </w:r>
    </w:p>
    <w:p w:rsidR="00E96280" w:rsidRDefault="00E96280" w:rsidP="00E96280">
      <w:pPr>
        <w:spacing w:after="0"/>
      </w:pPr>
      <w:r w:rsidRPr="00ED7305">
        <w:rPr>
          <w:lang w:val="en-US"/>
        </w:rPr>
        <w:t xml:space="preserve">   </w:t>
      </w:r>
      <w:proofErr w:type="gramStart"/>
      <w:r>
        <w:t>x5</w:t>
      </w:r>
      <w:proofErr w:type="gramEnd"/>
      <w:r>
        <w:t xml:space="preserve">      0           </w:t>
      </w:r>
      <w:r>
        <w:tab/>
        <w:t xml:space="preserve">0   </w:t>
      </w:r>
      <w:r>
        <w:tab/>
        <w:t xml:space="preserve">    0   </w:t>
      </w:r>
      <w:r>
        <w:tab/>
      </w:r>
      <w:r>
        <w:tab/>
        <w:t xml:space="preserve">0   </w:t>
      </w:r>
      <w:r>
        <w:tab/>
        <w:t>0           1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x6</w:t>
      </w:r>
      <w:proofErr w:type="gramEnd"/>
      <w:r>
        <w:t xml:space="preserve">  -8.991e+04   </w:t>
      </w:r>
      <w:r>
        <w:tab/>
        <w:t>-8.23e+4  -2.964e+04   -5580   -610       -38</w:t>
      </w:r>
    </w:p>
    <w:p w:rsidR="00E96280" w:rsidRDefault="00E96280" w:rsidP="00E96280">
      <w:pPr>
        <w:spacing w:after="0"/>
      </w:pPr>
      <w:r>
        <w:t xml:space="preserve"> </w:t>
      </w:r>
    </w:p>
    <w:p w:rsidR="00E96280" w:rsidRDefault="00E96280" w:rsidP="00E96280">
      <w:pPr>
        <w:spacing w:after="0"/>
      </w:pPr>
      <w:r>
        <w:t xml:space="preserve">  B = </w:t>
      </w:r>
    </w:p>
    <w:p w:rsidR="00E96280" w:rsidRDefault="00E96280" w:rsidP="00E96280">
      <w:pPr>
        <w:spacing w:after="0"/>
      </w:pPr>
      <w:r>
        <w:t xml:space="preserve">          u1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x1</w:t>
      </w:r>
      <w:proofErr w:type="gramEnd"/>
      <w:r>
        <w:t xml:space="preserve">      0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x2</w:t>
      </w:r>
      <w:proofErr w:type="gramEnd"/>
      <w:r>
        <w:t xml:space="preserve">      0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x3</w:t>
      </w:r>
      <w:proofErr w:type="gramEnd"/>
      <w:r>
        <w:t xml:space="preserve">      0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x4</w:t>
      </w:r>
      <w:proofErr w:type="gramEnd"/>
      <w:r>
        <w:t xml:space="preserve">      0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x5</w:t>
      </w:r>
      <w:proofErr w:type="gramEnd"/>
      <w:r>
        <w:t xml:space="preserve">    160</w:t>
      </w:r>
    </w:p>
    <w:p w:rsidR="00E96280" w:rsidRDefault="00E96280" w:rsidP="00E96280">
      <w:pPr>
        <w:spacing w:after="0"/>
      </w:pPr>
      <w:r>
        <w:t xml:space="preserve">   </w:t>
      </w:r>
      <w:proofErr w:type="gramStart"/>
      <w:r>
        <w:t>x6</w:t>
      </w:r>
      <w:proofErr w:type="gramEnd"/>
      <w:r>
        <w:t xml:space="preserve">  -4960</w:t>
      </w:r>
    </w:p>
    <w:p w:rsidR="00E96280" w:rsidRDefault="00E96280" w:rsidP="00E96280">
      <w:pPr>
        <w:spacing w:after="0"/>
      </w:pPr>
      <w:r>
        <w:t xml:space="preserve"> </w:t>
      </w:r>
    </w:p>
    <w:p w:rsidR="00E96280" w:rsidRDefault="00E96280" w:rsidP="00E96280">
      <w:pPr>
        <w:spacing w:after="0"/>
      </w:pPr>
      <w:r>
        <w:t xml:space="preserve">  C = </w:t>
      </w:r>
    </w:p>
    <w:p w:rsidR="00E96280" w:rsidRDefault="00E96280" w:rsidP="00E96280">
      <w:pPr>
        <w:spacing w:after="0"/>
      </w:pPr>
      <w:r>
        <w:t xml:space="preserve">              </w:t>
      </w:r>
      <w:proofErr w:type="gramStart"/>
      <w:r>
        <w:t>x1</w:t>
      </w:r>
      <w:proofErr w:type="gramEnd"/>
      <w:r>
        <w:t xml:space="preserve">         x2         x3         x4         x5         x6</w:t>
      </w:r>
    </w:p>
    <w:p w:rsidR="00E96280" w:rsidRDefault="00E96280" w:rsidP="00E96280">
      <w:pPr>
        <w:spacing w:after="0"/>
      </w:pPr>
      <w:r>
        <w:t xml:space="preserve">   y1          </w:t>
      </w:r>
      <w:proofErr w:type="gramStart"/>
      <w:r>
        <w:t>1  1.478e</w:t>
      </w:r>
      <w:proofErr w:type="gramEnd"/>
      <w:r>
        <w:t>-14  5.097e-15   8.71e-16  7.774e-17  3.031e-18</w:t>
      </w:r>
    </w:p>
    <w:p w:rsidR="00E96280" w:rsidRDefault="00E96280" w:rsidP="00E96280">
      <w:pPr>
        <w:spacing w:after="0"/>
      </w:pPr>
      <w:r>
        <w:t xml:space="preserve"> </w:t>
      </w:r>
    </w:p>
    <w:p w:rsidR="00E96280" w:rsidRDefault="00E96280" w:rsidP="00E96280">
      <w:pPr>
        <w:spacing w:after="0"/>
      </w:pPr>
      <w:r>
        <w:t xml:space="preserve">  D = </w:t>
      </w:r>
    </w:p>
    <w:p w:rsidR="00E96280" w:rsidRDefault="00E96280" w:rsidP="00E96280">
      <w:pPr>
        <w:spacing w:after="0"/>
      </w:pPr>
      <w:r>
        <w:t xml:space="preserve">       u1</w:t>
      </w:r>
    </w:p>
    <w:p w:rsidR="00E96280" w:rsidRDefault="00E96280" w:rsidP="00E96280">
      <w:pPr>
        <w:spacing w:after="0"/>
      </w:pPr>
      <w:r>
        <w:t xml:space="preserve">   y1   0</w:t>
      </w:r>
    </w:p>
    <w:p w:rsidR="00E96280" w:rsidRDefault="00E96280" w:rsidP="00E96280">
      <w:pPr>
        <w:spacing w:after="0"/>
      </w:pPr>
      <w:r>
        <w:t xml:space="preserve"> </w:t>
      </w:r>
    </w:p>
    <w:p w:rsidR="005E5FBC" w:rsidRDefault="00E96280" w:rsidP="00E96280">
      <w:pPr>
        <w:spacing w:after="0"/>
      </w:pPr>
      <w:proofErr w:type="spellStart"/>
      <w:r>
        <w:t>Continuous</w:t>
      </w:r>
      <w:proofErr w:type="spellEnd"/>
      <w:r>
        <w:t xml:space="preserve">-time </w:t>
      </w:r>
      <w:proofErr w:type="spellStart"/>
      <w:r>
        <w:t>state-space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5E5FBC" w:rsidRDefault="005E5FBC" w:rsidP="00840649"/>
    <w:p w:rsidR="00840649" w:rsidRDefault="00840649" w:rsidP="009C2FBD">
      <w:pPr>
        <w:pStyle w:val="Ttulo2"/>
      </w:pPr>
      <w:bookmarkStart w:id="15" w:name="_Toc25689179"/>
      <w:r>
        <w:t>Punto 2</w:t>
      </w:r>
      <w:bookmarkEnd w:id="15"/>
    </w:p>
    <w:p w:rsidR="002C2245" w:rsidRDefault="002C2245" w:rsidP="00840649">
      <w:r>
        <w:t xml:space="preserve">Diseñar el observador de orden reducido que le corresponda a cada uno según la </w:t>
      </w:r>
      <w:proofErr w:type="gramStart"/>
      <w:r>
        <w:t>tabla(</w:t>
      </w:r>
      <w:proofErr w:type="gramEnd"/>
      <w:r>
        <w:t xml:space="preserve">clásico o </w:t>
      </w:r>
      <w:proofErr w:type="spellStart"/>
      <w:r>
        <w:t>Chen</w:t>
      </w:r>
      <w:proofErr w:type="spellEnd"/>
      <w:r>
        <w:t>) y mostrar la evolución de los estados y sus estimaciones para condiciones iniciales de los estados distintas de cero y entrada nula u(t)=0</w:t>
      </w:r>
    </w:p>
    <w:p w:rsidR="001F3596" w:rsidRDefault="001F3596" w:rsidP="00840649">
      <w:pPr>
        <w:pStyle w:val="Ttulo3"/>
      </w:pPr>
      <w:bookmarkStart w:id="16" w:name="_Toc25689180"/>
      <w:r>
        <w:t>Desarrollo</w:t>
      </w:r>
      <w:bookmarkEnd w:id="16"/>
    </w:p>
    <w:p w:rsidR="00E96280" w:rsidRDefault="00E96280" w:rsidP="00840649">
      <w:r>
        <w:t>En este caso, se debe utilizar un observador clásico</w:t>
      </w:r>
      <w:r w:rsidR="00BD1CA2">
        <w:t xml:space="preserve"> (de </w:t>
      </w:r>
      <w:proofErr w:type="spellStart"/>
      <w:r w:rsidR="00BD1CA2">
        <w:t>Luemberger</w:t>
      </w:r>
      <w:proofErr w:type="spellEnd"/>
      <w:r w:rsidR="00BD1CA2">
        <w:t xml:space="preserve">). Partiendo del desarrollo del punto 1, se </w:t>
      </w:r>
      <w:proofErr w:type="spellStart"/>
      <w:r w:rsidR="00BD1CA2">
        <w:t>particiona</w:t>
      </w:r>
      <w:proofErr w:type="spellEnd"/>
      <w:r w:rsidR="00BD1CA2">
        <w:t xml:space="preserve"> el vector de estados en </w:t>
      </w:r>
      <w:proofErr w:type="spellStart"/>
      <w:r w:rsidR="00BD1CA2">
        <w:t>xa</w:t>
      </w:r>
      <w:proofErr w:type="spellEnd"/>
      <w:r w:rsidR="00BD1CA2">
        <w:t xml:space="preserve"> y </w:t>
      </w:r>
      <w:proofErr w:type="spellStart"/>
      <w:r w:rsidR="00BD1CA2">
        <w:t>xb</w:t>
      </w:r>
      <w:proofErr w:type="spellEnd"/>
      <w:r w:rsidR="00BD1CA2">
        <w:t>: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Aaa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1,1);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Aab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1,2:end);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Aba=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2:end,1);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Abb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2:end,2:end);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Ba=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Bcc(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1);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Bb=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Bcc(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2:end);</w:t>
      </w:r>
    </w:p>
    <w:p w:rsidR="00BD1CA2" w:rsidRPr="003C5378" w:rsidRDefault="00BD1CA2" w:rsidP="00840649">
      <w:pPr>
        <w:rPr>
          <w:lang w:val="en-US"/>
        </w:rPr>
      </w:pPr>
      <w:r w:rsidRPr="003C5378">
        <w:rPr>
          <w:lang w:val="en-US"/>
        </w:rPr>
        <w:tab/>
      </w:r>
    </w:p>
    <w:p w:rsidR="00BD1CA2" w:rsidRDefault="00BD1CA2" w:rsidP="00BD1CA2">
      <w:r>
        <w:t xml:space="preserve">Se eligen los </w:t>
      </w:r>
      <w:proofErr w:type="spellStart"/>
      <w:r>
        <w:t>autovalores</w:t>
      </w:r>
      <w:proofErr w:type="spellEnd"/>
      <w:r>
        <w:t xml:space="preserve"> que se utilizaran para diseñar el observador. En este caso, debido a que es un observador de orden reducido, asignaremos sólo 5 valores, y luego formamos la matriz L mediante </w:t>
      </w:r>
      <w:proofErr w:type="spellStart"/>
      <w:r>
        <w:t>Ackerman</w:t>
      </w:r>
      <w:proofErr w:type="spellEnd"/>
      <w:r>
        <w:t>:</w:t>
      </w:r>
    </w:p>
    <w:p w:rsidR="00BD1CA2" w:rsidRPr="004E0ABC" w:rsidRDefault="00BD1CA2" w:rsidP="004E0ABC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12"/>
          <w:szCs w:val="24"/>
          <w:lang w:eastAsia="es-AR"/>
        </w:rPr>
      </w:pPr>
      <w:r w:rsidRPr="00BD1C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lambdas_obs2</w:t>
      </w:r>
      <w:proofErr w:type="gramStart"/>
      <w:r w:rsidRPr="004E0ABC">
        <w:rPr>
          <w:rFonts w:ascii="Courier New" w:eastAsia="SimSun" w:hAnsi="Courier New" w:cs="Courier New"/>
          <w:color w:val="000000"/>
          <w:sz w:val="16"/>
          <w:szCs w:val="30"/>
          <w:lang w:eastAsia="es-AR"/>
        </w:rPr>
        <w:t>=[</w:t>
      </w:r>
      <w:proofErr w:type="gramEnd"/>
      <w:r w:rsid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-14 -16 -10 -19 -17</w:t>
      </w:r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];</w:t>
      </w:r>
    </w:p>
    <w:p w:rsidR="00BD1CA2" w:rsidRPr="00BD1CA2" w:rsidRDefault="00BD1CA2" w:rsidP="00BD1CA2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BD1C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L=</w:t>
      </w:r>
      <w:proofErr w:type="spellStart"/>
      <w:proofErr w:type="gramStart"/>
      <w:r w:rsidRPr="00BD1C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acker</w:t>
      </w:r>
      <w:proofErr w:type="spellEnd"/>
      <w:r w:rsidRPr="00BD1C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BD1CA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Abb',Aab',lambdas_obs2)';</w:t>
      </w:r>
    </w:p>
    <w:p w:rsidR="00BD1CA2" w:rsidRDefault="00BD1CA2" w:rsidP="00840649"/>
    <w:p w:rsidR="00BD1CA2" w:rsidRDefault="00BD1CA2" w:rsidP="00BD1CA2">
      <w:r>
        <w:t>Luego, se calculan</w:t>
      </w:r>
      <w:r w:rsidR="003B111F">
        <w:t xml:space="preserve"> las matrices </w:t>
      </w:r>
      <w:proofErr w:type="spellStart"/>
      <w:r w:rsidR="003B111F">
        <w:t>Ahat</w:t>
      </w:r>
      <w:proofErr w:type="spellEnd"/>
      <w:r w:rsidR="003B111F">
        <w:t xml:space="preserve">, </w:t>
      </w:r>
      <w:proofErr w:type="spellStart"/>
      <w:r w:rsidR="003B111F">
        <w:t>Bhat</w:t>
      </w:r>
      <w:proofErr w:type="spellEnd"/>
      <w:r w:rsidR="003B111F">
        <w:t>, Chat,</w:t>
      </w:r>
      <w:r>
        <w:t xml:space="preserve"> </w:t>
      </w:r>
      <w:proofErr w:type="spellStart"/>
      <w:r>
        <w:t>Dhat</w:t>
      </w:r>
      <w:proofErr w:type="spellEnd"/>
      <w:r w:rsidR="003B111F">
        <w:t xml:space="preserve"> y </w:t>
      </w:r>
      <w:proofErr w:type="spellStart"/>
      <w:r w:rsidR="003B111F">
        <w:t>Fhat</w:t>
      </w:r>
      <w:proofErr w:type="spellEnd"/>
      <w:r>
        <w:t xml:space="preserve">, las matrices del observador de estados que genera una estimación asintótica de los estados verdaderos de este sistema. 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Ahat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Abb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-L*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Aab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Bhat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Ahat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L+Aba-L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Aaa</w:t>
      </w:r>
      <w:proofErr w:type="spellEnd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lastRenderedPageBreak/>
        <w:t>Chat=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zeros(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1,length(A)-1);eye(length(A)-1)];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Dhat</w:t>
      </w:r>
      <w:proofErr w:type="spellEnd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1;L];</w:t>
      </w:r>
    </w:p>
    <w:p w:rsidR="00BD1CA2" w:rsidRPr="003C5378" w:rsidRDefault="00BD1CA2" w:rsidP="00BD1CA2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Fhat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=Bb-L*Ba;</w:t>
      </w:r>
    </w:p>
    <w:p w:rsidR="003B111F" w:rsidRPr="003C5378" w:rsidRDefault="003B111F" w:rsidP="003B111F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Gobs_r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Ahat,Bhat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Fhat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],eye(length(A)-1),zeros(length(A)-1,2));</w:t>
      </w:r>
    </w:p>
    <w:p w:rsidR="003B111F" w:rsidRPr="003C5378" w:rsidRDefault="001F3596" w:rsidP="009C2FBD">
      <w:pPr>
        <w:pStyle w:val="Ttulo3"/>
        <w:rPr>
          <w:lang w:val="en-US" w:eastAsia="es-AR"/>
        </w:rPr>
      </w:pPr>
      <w:bookmarkStart w:id="17" w:name="_Toc25689181"/>
      <w:proofErr w:type="spellStart"/>
      <w:r>
        <w:rPr>
          <w:lang w:val="en-US" w:eastAsia="es-AR"/>
        </w:rPr>
        <w:t>Simulación</w:t>
      </w:r>
      <w:bookmarkEnd w:id="17"/>
      <w:proofErr w:type="spellEnd"/>
    </w:p>
    <w:p w:rsidR="00BD1CA2" w:rsidRDefault="003B111F" w:rsidP="00BD1CA2">
      <w:r>
        <w:t>Teniendo el modelo del observador, procedemos a simular</w:t>
      </w:r>
    </w:p>
    <w:p w:rsidR="003B111F" w:rsidRPr="003B111F" w:rsidRDefault="003B111F" w:rsidP="003B111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</w:t>
      </w:r>
      <w:proofErr w:type="gramStart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gramEnd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0:0.01:5];</w:t>
      </w:r>
    </w:p>
    <w:p w:rsidR="003B111F" w:rsidRPr="003B111F" w:rsidRDefault="003B111F" w:rsidP="003B111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</w:t>
      </w:r>
      <w:proofErr w:type="spellStart"/>
      <w:proofErr w:type="gramStart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zeros</w:t>
      </w:r>
      <w:proofErr w:type="spellEnd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length</w:t>
      </w:r>
      <w:proofErr w:type="spellEnd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(t),1);</w:t>
      </w:r>
    </w:p>
    <w:p w:rsidR="008F5883" w:rsidRDefault="003B111F" w:rsidP="008F5883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</w:pPr>
      <w:proofErr w:type="gramStart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3B111F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=[-1 2 -3 1 -0.5 -2]; </w:t>
      </w:r>
      <w:r w:rsidRPr="003B111F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%condiciones iniciales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=x0*.1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y,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t,x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(Gcc1b,u,t,x0);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z,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Gobs_r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,[y u]',t);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z=z';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FF"/>
          <w:sz w:val="22"/>
          <w:szCs w:val="30"/>
          <w:lang w:val="en-US" w:eastAsia="es-AR"/>
        </w:rPr>
        <w:t>for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=1:length(t);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   </w:t>
      </w:r>
      <w:proofErr w:type="spellStart"/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xe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,:)=Chat*z(:,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)+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Dhat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*y(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i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8F5883">
        <w:rPr>
          <w:rFonts w:ascii="Courier New" w:eastAsia="SimSun" w:hAnsi="Courier New" w:cs="Courier New"/>
          <w:color w:val="0000FF"/>
          <w:sz w:val="22"/>
          <w:szCs w:val="30"/>
          <w:lang w:eastAsia="es-AR"/>
        </w:rPr>
        <w:t>end</w:t>
      </w:r>
      <w:proofErr w:type="spellEnd"/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</w:pPr>
    </w:p>
    <w:p w:rsidR="003B111F" w:rsidRDefault="008F5883" w:rsidP="00BD1CA2">
      <w:r>
        <w:t>Y luego se procede a graficar los estados con sus respectivas estimaciones: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F5883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1 y sus estimaciones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subplot(2,3,1); plot(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(:,1),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(:,1),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grid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proofErr w:type="gramEnd"/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'x1(t)'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'x_e1(t)'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F5883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2 y sus estimaciones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subplot(2,3,2); plot(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(:,2),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(:,2),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grid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proofErr w:type="gramEnd"/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'x2(t)'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'x_e2(t)'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F5883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3 y sus estimaciones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subplot(2,3,3); plot(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(:,3),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(:,3),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grid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proofErr w:type="gramEnd"/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'x3(t)'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'x_e3(t)'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F5883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4 y sus estimaciones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subplot(2,3,4); plot(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(:,4),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(:,4),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grid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proofErr w:type="gramEnd"/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'x4(t)'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'x_e4(t)'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8F5883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 Grafico el estado 5 y sus estimaciones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subplot(2,3,5); plot(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(:,5),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'k'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proofErr w:type="spell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t,xe</w:t>
      </w:r>
      <w:proofErr w:type="spell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(:,5),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,1);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grid</w:t>
      </w:r>
      <w:proofErr w:type="gramEnd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8F5883" w:rsidRPr="008F5883" w:rsidRDefault="008F5883" w:rsidP="008F5883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legend(</w:t>
      </w:r>
      <w:proofErr w:type="gramEnd"/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'x5(t)'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8F5883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'x_e5(t)'</w:t>
      </w:r>
      <w:r w:rsidRPr="008F5883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F5883" w:rsidRPr="008F5883" w:rsidRDefault="008F5883" w:rsidP="00BD1CA2">
      <w:pPr>
        <w:rPr>
          <w:lang w:val="en-US"/>
        </w:rPr>
      </w:pPr>
    </w:p>
    <w:p w:rsidR="00BD1CA2" w:rsidRPr="008F5883" w:rsidRDefault="004E0ABC" w:rsidP="004E0ABC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459.7pt;height:266.8pt">
            <v:imagedata r:id="rId19" o:title="p2.2" cropleft="6457f" cropright="5512f"/>
          </v:shape>
        </w:pict>
      </w:r>
    </w:p>
    <w:p w:rsidR="00BD1CA2" w:rsidRPr="008F5883" w:rsidRDefault="00BD1CA2" w:rsidP="00840649">
      <w:pPr>
        <w:rPr>
          <w:lang w:val="en-US"/>
        </w:rPr>
      </w:pPr>
    </w:p>
    <w:p w:rsidR="00840649" w:rsidRDefault="00840649" w:rsidP="009C2FBD">
      <w:pPr>
        <w:pStyle w:val="Ttulo2"/>
      </w:pPr>
      <w:bookmarkStart w:id="18" w:name="_Toc25689182"/>
      <w:r>
        <w:t>Punto 3</w:t>
      </w:r>
      <w:bookmarkEnd w:id="18"/>
    </w:p>
    <w:p w:rsidR="002C2245" w:rsidRDefault="002C2245" w:rsidP="00840649">
      <w:r>
        <w:t xml:space="preserve">Diseñar un sistema controlador de estados-observador que les corresponda. Asignar los </w:t>
      </w:r>
      <w:proofErr w:type="spellStart"/>
      <w:r>
        <w:t>autovalores</w:t>
      </w:r>
      <w:proofErr w:type="spellEnd"/>
      <w:r>
        <w:t xml:space="preserve"> como hicimos anteriormente utilizando los polinomios ITAE del apéndice y el valor w0 asignado a cada planta.</w:t>
      </w:r>
    </w:p>
    <w:p w:rsidR="001F3596" w:rsidRPr="009C2FBD" w:rsidRDefault="001F3596" w:rsidP="001F3596">
      <w:pPr>
        <w:pStyle w:val="Ttulo3"/>
      </w:pPr>
      <w:bookmarkStart w:id="19" w:name="_Toc25689183"/>
      <w:r>
        <w:t>Desarrollo</w:t>
      </w:r>
      <w:bookmarkEnd w:id="19"/>
    </w:p>
    <w:p w:rsidR="00812592" w:rsidRDefault="00812592" w:rsidP="00840649">
      <w:r>
        <w:t>Se comienza como en el punto anterior, planteando el sistema en la forma FCC1b: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zpk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-7,[-3 -5 roots([1 10 74])' roots([1 20 81])'],160)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G)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[A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,B,C,D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ssdata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,Bcc,Ccc,Dcc</w:t>
      </w:r>
      <w:proofErr w:type="spellEnd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]= 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ss2ss(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A,B,C,D,obsv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(A,C))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24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Gcc1b=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Acc,Bcc,Ccc,Dcc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</w:t>
      </w:r>
    </w:p>
    <w:p w:rsidR="00812592" w:rsidRPr="003C5378" w:rsidRDefault="00812592" w:rsidP="00812592">
      <w:pPr>
        <w:rPr>
          <w:lang w:val="en-US"/>
        </w:rPr>
      </w:pPr>
    </w:p>
    <w:p w:rsidR="00812592" w:rsidRDefault="00812592" w:rsidP="00812592">
      <w:r>
        <w:t xml:space="preserve">Se eligen los polos deseados para el controlador. Para ello, se utiliza el polinomio ITAE. Se adopta un polinomio ITAE de orden 5, ya que debido a que se diseña un Servo tipo 1 con esquema de </w:t>
      </w:r>
      <w:proofErr w:type="spellStart"/>
      <w:r>
        <w:t>Ogata</w:t>
      </w:r>
      <w:proofErr w:type="spellEnd"/>
      <w:r>
        <w:t xml:space="preserve"> para plantas Tipo 1 y observador reducido de </w:t>
      </w:r>
      <w:proofErr w:type="spellStart"/>
      <w:r>
        <w:t>Luemberger</w:t>
      </w:r>
      <w:proofErr w:type="spellEnd"/>
      <w:r>
        <w:t xml:space="preserve">, se utiliza un estado menos. </w:t>
      </w:r>
      <w:proofErr w:type="spellStart"/>
      <w:r>
        <w:t>Ademas</w:t>
      </w:r>
      <w:proofErr w:type="spellEnd"/>
      <w:r>
        <w:t xml:space="preserve">, a </w:t>
      </w:r>
      <w:proofErr w:type="gramStart"/>
      <w:r>
        <w:t>los</w:t>
      </w:r>
      <w:proofErr w:type="gramEnd"/>
      <w:r>
        <w:t xml:space="preserve"> lambdas del polinomio ITAE se agrega uno en -7 para cancelar el cero de la función original: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w0=0.5;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Pcd_itae5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 2.07*w0 4.5*w0^2 4.68*w0^3 3.26*w0^4 w0^5];</w:t>
      </w:r>
    </w:p>
    <w:p w:rsidR="00812592" w:rsidRPr="00812592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lambdas_des</w:t>
      </w:r>
      <w:proofErr w:type="spellEnd"/>
      <w:proofErr w:type="gram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spellStart"/>
      <w:proofErr w:type="gram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roots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(Pcd_itae5)' -7];</w:t>
      </w:r>
    </w:p>
    <w:p w:rsidR="00812592" w:rsidRDefault="00812592" w:rsidP="00812592"/>
    <w:p w:rsidR="00812592" w:rsidRDefault="00812592" w:rsidP="00812592">
      <w:r>
        <w:t xml:space="preserve">Con esto, se calcula la matriz K para la forma </w:t>
      </w:r>
      <w:proofErr w:type="spellStart"/>
      <w:r>
        <w:t>canonica</w:t>
      </w:r>
      <w:proofErr w:type="spellEnd"/>
      <w:r>
        <w:t xml:space="preserve"> controlable: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24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place(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Acc,Bcc,lambdas_des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812592" w:rsidRPr="003C5378" w:rsidRDefault="00812592" w:rsidP="00812592">
      <w:pPr>
        <w:rPr>
          <w:lang w:val="en-US"/>
        </w:rPr>
      </w:pPr>
    </w:p>
    <w:p w:rsidR="00812592" w:rsidRDefault="00812592" w:rsidP="00812592">
      <w:r>
        <w:t xml:space="preserve">Teniendo la matriz </w:t>
      </w:r>
      <w:proofErr w:type="spellStart"/>
      <w:r>
        <w:t>Kcc</w:t>
      </w:r>
      <w:proofErr w:type="spellEnd"/>
      <w:r>
        <w:t>, se calculan las matrices equivalentes del sistema con el controlador: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Abar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-Bcc*</w:t>
      </w: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</w:t>
      </w:r>
    </w:p>
    <w:p w:rsidR="00812592" w:rsidRPr="003C5378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Bbar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1)*Bcc; </w:t>
      </w:r>
    </w:p>
    <w:p w:rsidR="00812592" w:rsidRPr="00ED7305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Cbar</w:t>
      </w:r>
      <w:proofErr w:type="spell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Ccc</w:t>
      </w:r>
      <w:proofErr w:type="spellEnd"/>
      <w:proofErr w:type="gramEnd"/>
      <w:r w:rsidRPr="00ED7305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</w:t>
      </w:r>
    </w:p>
    <w:p w:rsidR="00812592" w:rsidRDefault="00812592" w:rsidP="00812592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24"/>
          <w:szCs w:val="24"/>
          <w:lang w:eastAsia="es-AR"/>
        </w:rPr>
      </w:pPr>
      <w:proofErr w:type="spell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lastRenderedPageBreak/>
        <w:t>Dbar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Dcc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;</w:t>
      </w:r>
    </w:p>
    <w:p w:rsidR="00812592" w:rsidRDefault="00812592" w:rsidP="00812592">
      <w:r>
        <w:t>Y se calcula el MMEE del sistema controlado:</w:t>
      </w:r>
    </w:p>
    <w:p w:rsidR="00812592" w:rsidRPr="00812592" w:rsidRDefault="00812592" w:rsidP="00812592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Gss_cl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proofErr w:type="gram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minreal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ss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Abar,Bbar,Cbar,Dbar</w:t>
      </w:r>
      <w:proofErr w:type="spellEnd"/>
      <w:r w:rsidRPr="00812592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));</w:t>
      </w:r>
    </w:p>
    <w:p w:rsidR="00812592" w:rsidRDefault="00812592" w:rsidP="00812592"/>
    <w:p w:rsidR="00812592" w:rsidRDefault="00812592" w:rsidP="00812592">
      <w:r>
        <w:t>Y se procede a simular el sistema: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t=0:0.001:15;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u=</w:t>
      </w: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ones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1,length(t));</w:t>
      </w:r>
    </w:p>
    <w:p w:rsid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x0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=[-1 -2 3 -3 -0.5];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firstLine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=x0*.01; </w:t>
      </w:r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</w:t>
      </w:r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 xml:space="preserve">luego </w:t>
      </w:r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 xml:space="preserve">se usaron </w:t>
      </w:r>
      <w:proofErr w:type="spellStart"/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cond</w:t>
      </w:r>
      <w:proofErr w:type="spellEnd"/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 xml:space="preserve"> iniciales </w:t>
      </w:r>
      <w:proofErr w:type="spellStart"/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mas</w:t>
      </w:r>
      <w:proofErr w:type="spellEnd"/>
      <w:r w:rsidRPr="004E0ABC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 xml:space="preserve"> pequeñas </w:t>
      </w:r>
    </w:p>
    <w:p w:rsidR="004E0ABC" w:rsidRPr="00495F76" w:rsidRDefault="004E0ABC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</w:p>
    <w:p w:rsidR="00495F76" w:rsidRDefault="009C2FBD" w:rsidP="009C2FBD">
      <w:pPr>
        <w:pStyle w:val="Ttulo3"/>
        <w:rPr>
          <w:lang w:eastAsia="es-AR"/>
        </w:rPr>
      </w:pPr>
      <w:bookmarkStart w:id="20" w:name="_Toc25689184"/>
      <w:r>
        <w:rPr>
          <w:lang w:eastAsia="es-AR"/>
        </w:rPr>
        <w:t>Simulación</w:t>
      </w:r>
      <w:bookmarkEnd w:id="20"/>
      <w:r w:rsidR="00495F76" w:rsidRPr="00495F76">
        <w:rPr>
          <w:lang w:eastAsia="es-AR"/>
        </w:rPr>
        <w:t xml:space="preserve"> </w:t>
      </w:r>
    </w:p>
    <w:p w:rsidR="00495F76" w:rsidRDefault="00495F76" w:rsidP="00495F76">
      <w:pPr>
        <w:rPr>
          <w:rFonts w:eastAsia="SimSun"/>
          <w:lang w:eastAsia="es-AR"/>
        </w:rPr>
      </w:pPr>
      <w:r>
        <w:rPr>
          <w:rFonts w:eastAsia="SimSun"/>
          <w:lang w:eastAsia="es-AR"/>
        </w:rPr>
        <w:t>Se definen solo 5 estados iniciales, para poder simular el sistema reducido. Para simular el estado original, luego se le agrega un estado.</w:t>
      </w:r>
    </w:p>
    <w:p w:rsidR="00495F76" w:rsidRPr="00495F76" w:rsidRDefault="00495F76" w:rsidP="00495F76">
      <w:pPr>
        <w:rPr>
          <w:rFonts w:eastAsia="SimSun"/>
          <w:lang w:eastAsia="es-AR"/>
        </w:rPr>
      </w:pP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[y0</w:t>
      </w:r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,t,x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_salida]=</w:t>
      </w: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lsim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Gcc1b,u,t);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[y0_cl</w:t>
      </w:r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,t,xcl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_salida]=</w:t>
      </w: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lsim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proofErr w:type="spellStart"/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Gss_cl,u,t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);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[</w:t>
      </w:r>
      <w:proofErr w:type="spell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y_itae</w:t>
      </w:r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,t,x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_itae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]=</w:t>
      </w: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lsim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proofErr w:type="spellStart"/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tf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(w0^5,P_ITAE5),</w:t>
      </w:r>
      <w:proofErr w:type="spell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u,t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);</w:t>
      </w:r>
    </w:p>
    <w:p w:rsid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 xml:space="preserve"> </w:t>
      </w:r>
    </w:p>
    <w:p w:rsidR="00495F76" w:rsidRPr="00495F76" w:rsidRDefault="00495F76" w:rsidP="00495F76">
      <w:pPr>
        <w:rPr>
          <w:rFonts w:eastAsia="SimSun"/>
          <w:lang w:eastAsia="es-AR"/>
        </w:rPr>
      </w:pPr>
      <w:r>
        <w:rPr>
          <w:rFonts w:eastAsia="SimSun"/>
          <w:lang w:eastAsia="es-AR"/>
        </w:rPr>
        <w:t>Primero, se simula el sistema para condiciones iniciales nulas: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figure(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1);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t,y0,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,2);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hold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 xml:space="preserve"> 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 xml:space="preserve">; grid 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t,y0_cl,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'r'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,2)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plot(</w:t>
      </w:r>
      <w:proofErr w:type="spellStart"/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t,y_itae</w:t>
      </w:r>
      <w:proofErr w:type="spell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'--k'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,2);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legend</w:t>
      </w:r>
      <w:proofErr w:type="spellEnd"/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'respuesta sistema a lazo 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abierto'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'respuesta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 con 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controlador'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'respuesta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 polinomio ITAE'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Location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NorthWest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);</w:t>
      </w:r>
    </w:p>
    <w:p w:rsid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title</w:t>
      </w:r>
      <w:proofErr w:type="spellEnd"/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'Respuesta del sistema con 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cond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. iniciales nulas'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);</w:t>
      </w:r>
    </w:p>
    <w:p w:rsid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</w:p>
    <w:p w:rsidR="00495F76" w:rsidRDefault="00ED7305" w:rsidP="00495F76">
      <w:pPr>
        <w:autoSpaceDE w:val="0"/>
        <w:autoSpaceDN w:val="0"/>
        <w:adjustRightInd w:val="0"/>
        <w:spacing w:after="0"/>
        <w:ind w:left="708"/>
        <w:jc w:val="center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  <w:r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pict>
          <v:shape id="_x0000_i1027" type="#_x0000_t75" style="width:382.35pt;height:204.05pt">
            <v:imagedata r:id="rId20" o:title="p2" cropleft="5805f" cropright="4403f"/>
          </v:shape>
        </w:pic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</w:p>
    <w:p w:rsid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 xml:space="preserve"> </w:t>
      </w:r>
    </w:p>
    <w:p w:rsidR="00495F76" w:rsidRPr="00495F76" w:rsidRDefault="00495F76" w:rsidP="00495F76">
      <w:pPr>
        <w:rPr>
          <w:rFonts w:eastAsia="SimSun"/>
          <w:szCs w:val="24"/>
          <w:lang w:eastAsia="es-AR"/>
        </w:rPr>
      </w:pPr>
      <w:r>
        <w:rPr>
          <w:rFonts w:eastAsia="SimSun"/>
          <w:lang w:eastAsia="es-AR"/>
        </w:rPr>
        <w:t>Y luego se lo simula para condiciones iniciales no nulas: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[y_x0</w:t>
      </w:r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,t,x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_x0]=</w:t>
      </w: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lsim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Gcc1b,u,t,[x0 -3]);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[ycl_x0</w:t>
      </w:r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,t,xcl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_x0]=</w:t>
      </w: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lsim</w:t>
      </w:r>
      <w:proofErr w:type="spell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Gss_cl,u,t,x0);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figure(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2);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lastRenderedPageBreak/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t,y_x0,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'b'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'LineWidth'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,2);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hold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 xml:space="preserve"> 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 xml:space="preserve">; grid 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on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;</w:t>
      </w:r>
    </w:p>
    <w:p w:rsidR="00495F76" w:rsidRPr="003C5378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val="en-US" w:eastAsia="es-AR"/>
        </w:rPr>
      </w:pPr>
      <w:proofErr w:type="gramStart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plot(</w:t>
      </w:r>
      <w:proofErr w:type="gramEnd"/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t,ycl_x0,</w:t>
      </w:r>
      <w:r w:rsidRPr="003C5378">
        <w:rPr>
          <w:rFonts w:ascii="Courier New" w:eastAsia="SimSun" w:hAnsi="Courier New" w:cs="Courier New"/>
          <w:color w:val="A020F0"/>
          <w:sz w:val="22"/>
          <w:szCs w:val="26"/>
          <w:lang w:val="en-US" w:eastAsia="es-AR"/>
        </w:rPr>
        <w:t>'--k'</w:t>
      </w:r>
      <w:r w:rsidRPr="003C5378">
        <w:rPr>
          <w:rFonts w:ascii="Courier New" w:eastAsia="SimSun" w:hAnsi="Courier New" w:cs="Courier New"/>
          <w:color w:val="000000"/>
          <w:sz w:val="22"/>
          <w:szCs w:val="26"/>
          <w:lang w:val="en-US" w:eastAsia="es-AR"/>
        </w:rPr>
        <w:t>)</w:t>
      </w:r>
    </w:p>
    <w:p w:rsidR="00495F76" w:rsidRP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4"/>
          <w:lang w:eastAsia="es-AR"/>
        </w:rPr>
      </w:pP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legend</w:t>
      </w:r>
      <w:proofErr w:type="spellEnd"/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'respuesta sistema a lazo 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abierto'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'respuesta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 con controlador'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Location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,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NorthWest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);</w:t>
      </w:r>
    </w:p>
    <w:p w:rsidR="00495F76" w:rsidRDefault="00495F76" w:rsidP="00495F7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</w:pPr>
      <w:proofErr w:type="spellStart"/>
      <w:proofErr w:type="gramStart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title</w:t>
      </w:r>
      <w:proofErr w:type="spellEnd"/>
      <w:proofErr w:type="gramEnd"/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(</w:t>
      </w:r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 xml:space="preserve">'Respuesta del sistema con </w:t>
      </w:r>
      <w:proofErr w:type="spellStart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cond</w:t>
      </w:r>
      <w:proofErr w:type="spellEnd"/>
      <w:r w:rsidRPr="00495F76">
        <w:rPr>
          <w:rFonts w:ascii="Courier New" w:eastAsia="SimSun" w:hAnsi="Courier New" w:cs="Courier New"/>
          <w:color w:val="A020F0"/>
          <w:sz w:val="22"/>
          <w:szCs w:val="26"/>
          <w:lang w:eastAsia="es-AR"/>
        </w:rPr>
        <w:t>. iniciales distintas de cero'</w:t>
      </w:r>
      <w:r w:rsidRPr="00495F76">
        <w:rPr>
          <w:rFonts w:ascii="Courier New" w:eastAsia="SimSun" w:hAnsi="Courier New" w:cs="Courier New"/>
          <w:color w:val="000000"/>
          <w:sz w:val="22"/>
          <w:szCs w:val="26"/>
          <w:lang w:eastAsia="es-AR"/>
        </w:rPr>
        <w:t>);</w:t>
      </w:r>
    </w:p>
    <w:p w:rsidR="00495F76" w:rsidRDefault="00495F76" w:rsidP="00495F76">
      <w:pPr>
        <w:autoSpaceDE w:val="0"/>
        <w:autoSpaceDN w:val="0"/>
        <w:adjustRightInd w:val="0"/>
        <w:spacing w:after="0"/>
        <w:jc w:val="center"/>
      </w:pPr>
    </w:p>
    <w:p w:rsidR="00812592" w:rsidRDefault="004E0ABC" w:rsidP="004E0ABC">
      <w:pPr>
        <w:jc w:val="center"/>
      </w:pPr>
      <w:r>
        <w:pict>
          <v:shape id="_x0000_i1030" type="#_x0000_t75" style="width:428.15pt;height:248.35pt">
            <v:imagedata r:id="rId21" o:title="p2.3 no nulo" cropleft="6789f" cropright="5178f"/>
          </v:shape>
        </w:pict>
      </w:r>
    </w:p>
    <w:p w:rsidR="00840649" w:rsidRDefault="00840649" w:rsidP="009C2FBD">
      <w:pPr>
        <w:pStyle w:val="Ttulo2"/>
      </w:pPr>
      <w:bookmarkStart w:id="21" w:name="_Toc25689185"/>
      <w:r>
        <w:t>Punto 4</w:t>
      </w:r>
      <w:bookmarkEnd w:id="21"/>
    </w:p>
    <w:p w:rsidR="00E8559B" w:rsidRDefault="002C2245" w:rsidP="00E8559B">
      <w:r>
        <w:t>Combinar los dos subsistemas anteriores y formar un controlador con observador de orden reducido. Comparar el funcionamiento con el del controlador sin observador del punto anterior.</w:t>
      </w:r>
    </w:p>
    <w:p w:rsidR="009C2FBD" w:rsidRDefault="009C2FBD" w:rsidP="009C2FBD">
      <w:pPr>
        <w:pStyle w:val="Ttulo3"/>
      </w:pPr>
      <w:bookmarkStart w:id="22" w:name="_Toc25689186"/>
      <w:r>
        <w:t>Desarrollo</w:t>
      </w:r>
      <w:bookmarkEnd w:id="22"/>
    </w:p>
    <w:p w:rsidR="00E8559B" w:rsidRDefault="004E0ABC" w:rsidP="00E8559B">
      <w:r>
        <w:t>Se parte del desarrollo de los puntos anteriores: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zpk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-7,[-3 -5 roots([1 10 74])' roots([1 20 81])'],160)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G)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[A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,B,C,D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ssdata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,Bcc,Ccc,Dcc</w:t>
      </w:r>
      <w:proofErr w:type="spellEnd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]= 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ss2ss(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A,B,C,D,obsv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(A,C))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Gcc1b=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Acc,Bcc,Ccc,Dcc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Aaa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1,1);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Aab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1,2:end);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Aba=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2:end,1);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Abb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2:end,2:end);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Ba=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Bcc(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Bb=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Bcc(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2:end);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lambdas_obs2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-14 -16 -10 -19 -17];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L=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acker(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Abb',Aab',lambdas_obs2)';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Abb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-L*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Aab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L+Aba-L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Aaa</w:t>
      </w:r>
      <w:proofErr w:type="spellEnd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Chat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zeros(1,length(A)-1);eye(length(A)-1)];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Dhat</w:t>
      </w:r>
      <w:proofErr w:type="spellEnd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1;L];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=Bb-L*Ba;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lastRenderedPageBreak/>
        <w:t>Gobs_r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,[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],eye(length(A)-1),zeros(length(A)-1,2))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w0=.5;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Pcd_itae5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1 2.07*w0 4.5*w0^2 4.68*w0^3 3.26*w0^4 w0^5];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lambdas_des</w:t>
      </w:r>
      <w:proofErr w:type="spellEnd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roots(Pcd_itae5)' -7];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place(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Acc,Bcc,lambdas_des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Abar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Acc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-Bcc*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Bbar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1)*Bcc; 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Cbar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; 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Dbar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G_cl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minreal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Abar,Bbar,Cbar,Dbar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))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Acl2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Acc-Bcc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-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Bcc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*Chat; 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Bhat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Ccc-Fhat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Ahat-Fhat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*Chat];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Bcl2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Bcc*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(1); 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Fhat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*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Kcc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(1)];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Ccl2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Ccc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 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zeros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(1,n-1)];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Dcl2=0;</w:t>
      </w:r>
    </w:p>
    <w:p w:rsidR="004E0ABC" w:rsidRP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G_cl_obs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=</w:t>
      </w:r>
      <w:proofErr w:type="spellStart"/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minreal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ss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(Acl2,Bcl2,Ccl2,Dcl2))</w:t>
      </w:r>
    </w:p>
    <w:p w:rsidR="004E0ABC" w:rsidRDefault="004E0ABC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</w:pPr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x0_ss_cl</w:t>
      </w:r>
      <w:proofErr w:type="gram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</w:t>
      </w:r>
      <w:proofErr w:type="gram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 xml:space="preserve">x0, </w:t>
      </w:r>
      <w:proofErr w:type="spellStart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zeros</w:t>
      </w:r>
      <w:proofErr w:type="spellEnd"/>
      <w:r w:rsidRPr="004E0ABC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(n-1,1)'];</w:t>
      </w:r>
    </w:p>
    <w:p w:rsidR="001F3596" w:rsidRPr="004E0ABC" w:rsidRDefault="001F3596" w:rsidP="004E0ABC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</w:p>
    <w:p w:rsidR="004E0ABC" w:rsidRDefault="009C2FBD" w:rsidP="009C2FBD">
      <w:pPr>
        <w:pStyle w:val="Ttulo3"/>
      </w:pPr>
      <w:bookmarkStart w:id="23" w:name="_Toc25689187"/>
      <w:proofErr w:type="spellStart"/>
      <w:r>
        <w:t>Simulacion</w:t>
      </w:r>
      <w:bookmarkEnd w:id="23"/>
      <w:proofErr w:type="spellEnd"/>
    </w:p>
    <w:p w:rsidR="009C2FBD" w:rsidRDefault="009C2FBD" w:rsidP="00E8559B">
      <w:r>
        <w:t>Luego, se procede a simular los sistemas con condiciones iniciales nulas: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t=0:0.001:15;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ones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1,length(t));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=[1 -2 3 -3 -0.5];</w:t>
      </w:r>
      <w:r w:rsidRPr="009C2FBD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%condiciones iniciales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x0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=x0*.1;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y,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t,x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Gcc1b,u,t);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y_cl</w:t>
      </w: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,t,xcl</w:t>
      </w:r>
      <w:proofErr w:type="spellEnd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spellStart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G_cl,u,t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</w:t>
      </w:r>
      <w:proofErr w:type="spell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y_cl_obs</w:t>
      </w: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,t,x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_cl_obs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lsim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spellStart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G_cl_obs,u,t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);</w:t>
      </w:r>
    </w:p>
    <w:p w:rsidR="009C2FBD" w:rsidRPr="009C2FBD" w:rsidRDefault="009C2FBD" w:rsidP="00E8559B">
      <w:pPr>
        <w:rPr>
          <w:lang w:val="en-US"/>
        </w:rPr>
      </w:pPr>
    </w:p>
    <w:p w:rsidR="009C2FBD" w:rsidRPr="009C2FBD" w:rsidRDefault="009C2FBD" w:rsidP="009C2FBD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4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30"/>
          <w:szCs w:val="30"/>
          <w:lang w:val="en-US" w:eastAsia="es-AR"/>
        </w:rPr>
        <w:t>figure(</w:t>
      </w:r>
      <w:proofErr w:type="gramEnd"/>
      <w:r w:rsidRPr="009C2FBD">
        <w:rPr>
          <w:rFonts w:ascii="Courier New" w:eastAsia="SimSun" w:hAnsi="Courier New" w:cs="Courier New"/>
          <w:color w:val="000000"/>
          <w:sz w:val="30"/>
          <w:szCs w:val="30"/>
          <w:lang w:val="en-US" w:eastAsia="es-AR"/>
        </w:rPr>
        <w:t>1);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hold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grid 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'r'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t,y_cl_obs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'--k'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%</w:t>
      </w:r>
      <w:proofErr w:type="gramStart"/>
      <w:r w:rsidRPr="009C2FBD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axis(</w:t>
      </w:r>
      <w:proofErr w:type="gramEnd"/>
      <w:r w:rsidRPr="009C2FBD">
        <w:rPr>
          <w:rFonts w:ascii="Courier New" w:eastAsia="SimSun" w:hAnsi="Courier New" w:cs="Courier New"/>
          <w:color w:val="228B22"/>
          <w:sz w:val="22"/>
          <w:szCs w:val="30"/>
          <w:lang w:eastAsia="es-AR"/>
        </w:rPr>
        <w:t>[0 15 0 1.2]);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legend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'Salida a lazo 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abierto'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sin 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observador'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con controlador y observador'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Location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NorthWest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title</w:t>
      </w:r>
      <w:proofErr w:type="spellEnd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de la planta para 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cond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. iniciales nulas'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E8559B" w:rsidRDefault="00E8559B" w:rsidP="00E8559B"/>
    <w:p w:rsidR="009C2FBD" w:rsidRDefault="009C2FBD" w:rsidP="00E8559B">
      <w:r>
        <w:lastRenderedPageBreak/>
        <w:pict>
          <v:shape id="_x0000_i1032" type="#_x0000_t75" style="width:453.2pt;height:264.5pt">
            <v:imagedata r:id="rId22" o:title="p2.4 nulo" cropleft="6956f" cropright="5452f"/>
          </v:shape>
        </w:pict>
      </w:r>
    </w:p>
    <w:p w:rsidR="00E8559B" w:rsidRDefault="009C2FBD" w:rsidP="00E8559B">
      <w:r>
        <w:t>Luego, se procede a simular el sistema para condiciones iniciales distintas de cero: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t=0:0.001:35;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u=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ones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1,length(t));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y,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t,x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Gcc1b,u,t,[x0 -3]);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[</w:t>
      </w:r>
      <w:proofErr w:type="spell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y_cl</w:t>
      </w: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,t,xcl</w:t>
      </w:r>
      <w:proofErr w:type="spellEnd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]=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lsim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G_cl,u,t,x0);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[</w:t>
      </w:r>
      <w:proofErr w:type="spell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y_cl_obs</w:t>
      </w: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,t,x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_cl_obs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]=</w:t>
      </w: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lsim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G_cl_obs,u,t,x0);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figure(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'b'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hold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 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 xml:space="preserve">; grid 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on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'r'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val="en-US" w:eastAsia="es-AR"/>
        </w:rPr>
      </w:pPr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plot(</w:t>
      </w:r>
      <w:proofErr w:type="spellStart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t,y_cl_obs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'--k'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val="en-US" w:eastAsia="es-AR"/>
        </w:rPr>
        <w:t>'LineWidth'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val="en-US" w:eastAsia="es-AR"/>
        </w:rPr>
        <w:t>,2);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legend</w:t>
      </w:r>
      <w:proofErr w:type="spell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'Salida a lazo 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abierto'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sin 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observador'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'Salida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 a lazo cerrado con controlador y observador'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Location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,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NorthWest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9C2FBD" w:rsidRPr="009C2FBD" w:rsidRDefault="009C2FBD" w:rsidP="009C2FBD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8"/>
          <w:szCs w:val="24"/>
          <w:lang w:eastAsia="es-AR"/>
        </w:rPr>
      </w:pPr>
      <w:proofErr w:type="spellStart"/>
      <w:proofErr w:type="gramStart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title</w:t>
      </w:r>
      <w:proofErr w:type="spellEnd"/>
      <w:proofErr w:type="gramEnd"/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(</w:t>
      </w:r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 xml:space="preserve">'Respuesta de la planta para </w:t>
      </w:r>
      <w:proofErr w:type="spellStart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cond</w:t>
      </w:r>
      <w:proofErr w:type="spellEnd"/>
      <w:r w:rsidRPr="009C2FBD">
        <w:rPr>
          <w:rFonts w:ascii="Courier New" w:eastAsia="SimSun" w:hAnsi="Courier New" w:cs="Courier New"/>
          <w:color w:val="A020F0"/>
          <w:sz w:val="22"/>
          <w:szCs w:val="30"/>
          <w:lang w:eastAsia="es-AR"/>
        </w:rPr>
        <w:t>. iniciales no nulas'</w:t>
      </w:r>
      <w:r w:rsidRPr="009C2FBD">
        <w:rPr>
          <w:rFonts w:ascii="Courier New" w:eastAsia="SimSun" w:hAnsi="Courier New" w:cs="Courier New"/>
          <w:color w:val="000000"/>
          <w:sz w:val="22"/>
          <w:szCs w:val="30"/>
          <w:lang w:eastAsia="es-AR"/>
        </w:rPr>
        <w:t>);</w:t>
      </w:r>
    </w:p>
    <w:p w:rsidR="009C2FBD" w:rsidRDefault="009C2FBD" w:rsidP="00E8559B"/>
    <w:p w:rsidR="009C2FBD" w:rsidRPr="002C2245" w:rsidRDefault="009C2FBD" w:rsidP="00E8559B">
      <w:r>
        <w:lastRenderedPageBreak/>
        <w:pict>
          <v:shape id="_x0000_i1033" type="#_x0000_t75" style="width:449.35pt;height:260.3pt">
            <v:imagedata r:id="rId23" o:title="p2.4 no nulo" cropleft="6681f" cropright="5178f"/>
          </v:shape>
        </w:pict>
      </w:r>
    </w:p>
    <w:p w:rsidR="00590BCD" w:rsidRDefault="009C2FBD" w:rsidP="009C2FBD">
      <w:r>
        <w:t>Se observa que el sistema con controlador y observador se comporta mejor que el sistema solo con controlador.</w:t>
      </w:r>
    </w:p>
    <w:p w:rsidR="00E8559B" w:rsidRDefault="00E8559B">
      <w:pPr>
        <w:pStyle w:val="InfoELOPrrafo"/>
      </w:pPr>
    </w:p>
    <w:p w:rsidR="00E8559B" w:rsidRDefault="00E8559B">
      <w:pPr>
        <w:pStyle w:val="InfoELOPrrafo"/>
      </w:pPr>
    </w:p>
    <w:p w:rsidR="00231B1F" w:rsidRDefault="00231B1F">
      <w:pPr>
        <w:pStyle w:val="InfoELOPrrafo"/>
      </w:pPr>
    </w:p>
    <w:sectPr w:rsidR="00231B1F">
      <w:headerReference w:type="even" r:id="rId24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CBD" w:rsidRDefault="00E27CBD">
      <w:pPr>
        <w:spacing w:after="0"/>
      </w:pPr>
      <w:r>
        <w:separator/>
      </w:r>
    </w:p>
  </w:endnote>
  <w:endnote w:type="continuationSeparator" w:id="0">
    <w:p w:rsidR="00E27CBD" w:rsidRDefault="00E27C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305" w:rsidRDefault="00ED730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305" w:rsidRDefault="00ED730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1F3596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1F3596">
        <w:rPr>
          <w:noProof/>
        </w:rPr>
        <w:t>20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CBD" w:rsidRDefault="00E27CBD">
      <w:pPr>
        <w:spacing w:after="0"/>
      </w:pPr>
      <w:r>
        <w:separator/>
      </w:r>
    </w:p>
  </w:footnote>
  <w:footnote w:type="continuationSeparator" w:id="0">
    <w:p w:rsidR="00E27CBD" w:rsidRDefault="00E27C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305" w:rsidRDefault="00ED7305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ED7305" w:rsidRDefault="00ED7305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305" w:rsidRDefault="00ED7305">
    <w:pPr>
      <w:rPr>
        <w:b/>
        <w:sz w:val="18"/>
        <w:szCs w:val="15"/>
      </w:rPr>
    </w:pPr>
  </w:p>
  <w:p w:rsidR="00ED7305" w:rsidRDefault="00ED7305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305" w:rsidRDefault="00ED7305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lang w:val="es-AR"/>
      </w:rPr>
    </w:pPr>
    <w:r>
      <w:rPr>
        <w:lang w:val="es-AR"/>
      </w:rPr>
      <w:t>Práctica Nº XX – Nombre de Practica...</w:t>
    </w:r>
  </w:p>
  <w:p w:rsidR="00ED7305" w:rsidRDefault="00ED7305">
    <w:pPr>
      <w:pStyle w:val="Piedepgina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305" w:rsidRDefault="00ED73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40F1"/>
    <w:multiLevelType w:val="hybridMultilevel"/>
    <w:tmpl w:val="4F92F70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3B1D07E1"/>
    <w:multiLevelType w:val="hybridMultilevel"/>
    <w:tmpl w:val="88F479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6EF32883"/>
    <w:multiLevelType w:val="hybridMultilevel"/>
    <w:tmpl w:val="7040DB8A"/>
    <w:lvl w:ilvl="0" w:tplc="B28062D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56" w:hanging="360"/>
      </w:pPr>
    </w:lvl>
    <w:lvl w:ilvl="2" w:tplc="2C0A001B" w:tentative="1">
      <w:start w:val="1"/>
      <w:numFmt w:val="lowerRoman"/>
      <w:lvlText w:val="%3."/>
      <w:lvlJc w:val="right"/>
      <w:pPr>
        <w:ind w:left="2376" w:hanging="180"/>
      </w:pPr>
    </w:lvl>
    <w:lvl w:ilvl="3" w:tplc="2C0A000F" w:tentative="1">
      <w:start w:val="1"/>
      <w:numFmt w:val="decimal"/>
      <w:lvlText w:val="%4."/>
      <w:lvlJc w:val="left"/>
      <w:pPr>
        <w:ind w:left="3096" w:hanging="360"/>
      </w:pPr>
    </w:lvl>
    <w:lvl w:ilvl="4" w:tplc="2C0A0019" w:tentative="1">
      <w:start w:val="1"/>
      <w:numFmt w:val="lowerLetter"/>
      <w:lvlText w:val="%5."/>
      <w:lvlJc w:val="left"/>
      <w:pPr>
        <w:ind w:left="3816" w:hanging="360"/>
      </w:pPr>
    </w:lvl>
    <w:lvl w:ilvl="5" w:tplc="2C0A001B" w:tentative="1">
      <w:start w:val="1"/>
      <w:numFmt w:val="lowerRoman"/>
      <w:lvlText w:val="%6."/>
      <w:lvlJc w:val="right"/>
      <w:pPr>
        <w:ind w:left="4536" w:hanging="180"/>
      </w:pPr>
    </w:lvl>
    <w:lvl w:ilvl="6" w:tplc="2C0A000F" w:tentative="1">
      <w:start w:val="1"/>
      <w:numFmt w:val="decimal"/>
      <w:lvlText w:val="%7."/>
      <w:lvlJc w:val="left"/>
      <w:pPr>
        <w:ind w:left="5256" w:hanging="360"/>
      </w:pPr>
    </w:lvl>
    <w:lvl w:ilvl="7" w:tplc="2C0A0019" w:tentative="1">
      <w:start w:val="1"/>
      <w:numFmt w:val="lowerLetter"/>
      <w:lvlText w:val="%8."/>
      <w:lvlJc w:val="left"/>
      <w:pPr>
        <w:ind w:left="5976" w:hanging="360"/>
      </w:pPr>
    </w:lvl>
    <w:lvl w:ilvl="8" w:tplc="2C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1F"/>
    <w:rsid w:val="000234E6"/>
    <w:rsid w:val="000341A1"/>
    <w:rsid w:val="00045614"/>
    <w:rsid w:val="00046D4A"/>
    <w:rsid w:val="000667E9"/>
    <w:rsid w:val="000802E9"/>
    <w:rsid w:val="00091739"/>
    <w:rsid w:val="000C61C2"/>
    <w:rsid w:val="000E1182"/>
    <w:rsid w:val="000F655D"/>
    <w:rsid w:val="000F6F66"/>
    <w:rsid w:val="00125801"/>
    <w:rsid w:val="00162A2C"/>
    <w:rsid w:val="00172A27"/>
    <w:rsid w:val="001952F3"/>
    <w:rsid w:val="001B69A7"/>
    <w:rsid w:val="001D2769"/>
    <w:rsid w:val="001F3596"/>
    <w:rsid w:val="0023195C"/>
    <w:rsid w:val="00231B1F"/>
    <w:rsid w:val="00251D66"/>
    <w:rsid w:val="00252E9D"/>
    <w:rsid w:val="00265AB4"/>
    <w:rsid w:val="00281942"/>
    <w:rsid w:val="00291DBE"/>
    <w:rsid w:val="002A1316"/>
    <w:rsid w:val="002B6375"/>
    <w:rsid w:val="002B6D24"/>
    <w:rsid w:val="002C2245"/>
    <w:rsid w:val="002C235B"/>
    <w:rsid w:val="0031222E"/>
    <w:rsid w:val="0034281C"/>
    <w:rsid w:val="00357408"/>
    <w:rsid w:val="00380E40"/>
    <w:rsid w:val="00383B6C"/>
    <w:rsid w:val="003907B2"/>
    <w:rsid w:val="003A4EC6"/>
    <w:rsid w:val="003B111F"/>
    <w:rsid w:val="003B33D7"/>
    <w:rsid w:val="003C5378"/>
    <w:rsid w:val="003C75A8"/>
    <w:rsid w:val="003E4002"/>
    <w:rsid w:val="003F39E7"/>
    <w:rsid w:val="00417F52"/>
    <w:rsid w:val="00433D67"/>
    <w:rsid w:val="00495F76"/>
    <w:rsid w:val="004C1DB5"/>
    <w:rsid w:val="004E0ABC"/>
    <w:rsid w:val="004E5C86"/>
    <w:rsid w:val="00520194"/>
    <w:rsid w:val="00525C3A"/>
    <w:rsid w:val="00547ACE"/>
    <w:rsid w:val="00550E30"/>
    <w:rsid w:val="00582EDE"/>
    <w:rsid w:val="00590BCD"/>
    <w:rsid w:val="00591BD2"/>
    <w:rsid w:val="005A277A"/>
    <w:rsid w:val="005A4C54"/>
    <w:rsid w:val="005A6FD0"/>
    <w:rsid w:val="005D1DE2"/>
    <w:rsid w:val="005D3171"/>
    <w:rsid w:val="005E5FBC"/>
    <w:rsid w:val="005F2F3B"/>
    <w:rsid w:val="005F7A47"/>
    <w:rsid w:val="00600290"/>
    <w:rsid w:val="00645988"/>
    <w:rsid w:val="006507A7"/>
    <w:rsid w:val="0066426B"/>
    <w:rsid w:val="00690ED6"/>
    <w:rsid w:val="007068AC"/>
    <w:rsid w:val="00733F96"/>
    <w:rsid w:val="007A12B1"/>
    <w:rsid w:val="007B18E9"/>
    <w:rsid w:val="00812592"/>
    <w:rsid w:val="008220F2"/>
    <w:rsid w:val="00827905"/>
    <w:rsid w:val="00840649"/>
    <w:rsid w:val="0084458C"/>
    <w:rsid w:val="008856A2"/>
    <w:rsid w:val="008A1953"/>
    <w:rsid w:val="008E2596"/>
    <w:rsid w:val="008E4409"/>
    <w:rsid w:val="008F08A5"/>
    <w:rsid w:val="008F488B"/>
    <w:rsid w:val="008F5883"/>
    <w:rsid w:val="009061A2"/>
    <w:rsid w:val="00906939"/>
    <w:rsid w:val="009171A9"/>
    <w:rsid w:val="009C2FBD"/>
    <w:rsid w:val="009E6574"/>
    <w:rsid w:val="009E7E5D"/>
    <w:rsid w:val="009F5B57"/>
    <w:rsid w:val="00A01FE1"/>
    <w:rsid w:val="00A415FF"/>
    <w:rsid w:val="00A67E6C"/>
    <w:rsid w:val="00A76203"/>
    <w:rsid w:val="00A87E76"/>
    <w:rsid w:val="00AC50B1"/>
    <w:rsid w:val="00AD78B3"/>
    <w:rsid w:val="00B32901"/>
    <w:rsid w:val="00B4741C"/>
    <w:rsid w:val="00B718A3"/>
    <w:rsid w:val="00B76A32"/>
    <w:rsid w:val="00BA23C0"/>
    <w:rsid w:val="00BC275D"/>
    <w:rsid w:val="00BD1CA2"/>
    <w:rsid w:val="00BD55F1"/>
    <w:rsid w:val="00BF3A27"/>
    <w:rsid w:val="00BF6A78"/>
    <w:rsid w:val="00C131EC"/>
    <w:rsid w:val="00C42D88"/>
    <w:rsid w:val="00C6149F"/>
    <w:rsid w:val="00C86055"/>
    <w:rsid w:val="00C96E45"/>
    <w:rsid w:val="00CB307C"/>
    <w:rsid w:val="00CC561A"/>
    <w:rsid w:val="00D11E2F"/>
    <w:rsid w:val="00D26C54"/>
    <w:rsid w:val="00D46FCD"/>
    <w:rsid w:val="00D57270"/>
    <w:rsid w:val="00D87AE7"/>
    <w:rsid w:val="00DB2C84"/>
    <w:rsid w:val="00DB6058"/>
    <w:rsid w:val="00DC0CBC"/>
    <w:rsid w:val="00E23217"/>
    <w:rsid w:val="00E27CBD"/>
    <w:rsid w:val="00E42EB1"/>
    <w:rsid w:val="00E8559B"/>
    <w:rsid w:val="00E96280"/>
    <w:rsid w:val="00EC3003"/>
    <w:rsid w:val="00ED7305"/>
    <w:rsid w:val="00EF0F06"/>
    <w:rsid w:val="00EF2896"/>
    <w:rsid w:val="00EF7203"/>
    <w:rsid w:val="00F315F5"/>
    <w:rsid w:val="00F7000B"/>
    <w:rsid w:val="00F9532B"/>
    <w:rsid w:val="00FC32C2"/>
    <w:rsid w:val="00FC5C2D"/>
    <w:rsid w:val="00FD251A"/>
    <w:rsid w:val="00FE1B28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docId w15:val="{814E3DAB-1699-4DFA-B80F-56031448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7B2"/>
    <w:pPr>
      <w:spacing w:after="120"/>
      <w:jc w:val="both"/>
    </w:pPr>
    <w:rPr>
      <w:rFonts w:ascii="Arial" w:eastAsia="Times New Roman" w:hAnsi="Arial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rsid w:val="00E8559B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9171A9"/>
    <w:pPr>
      <w:keepNext/>
      <w:keepLines/>
      <w:numPr>
        <w:ilvl w:val="2"/>
        <w:numId w:val="1"/>
      </w:numPr>
      <w:spacing w:before="200"/>
      <w:outlineLvl w:val="2"/>
    </w:pPr>
    <w:rPr>
      <w:rFonts w:eastAsia="SimSun"/>
      <w:bCs/>
      <w:color w:val="000000"/>
      <w:sz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sid w:val="009171A9"/>
    <w:rPr>
      <w:rFonts w:ascii="Arial" w:hAnsi="Arial"/>
      <w:bCs/>
      <w:color w:val="000000"/>
      <w:sz w:val="24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sid w:val="00E8559B"/>
    <w:rPr>
      <w:rFonts w:ascii="Arial" w:hAnsi="Arial"/>
      <w:b/>
      <w:bCs/>
      <w:color w:val="000000"/>
      <w:sz w:val="26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uiPriority w:val="39"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uiPriority w:val="39"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uiPriority w:val="39"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TtulodeTDC">
    <w:name w:val="TOC Heading"/>
    <w:basedOn w:val="Ttulo1"/>
    <w:next w:val="Normal"/>
    <w:uiPriority w:val="39"/>
    <w:unhideWhenUsed/>
    <w:qFormat/>
    <w:rsid w:val="003907B2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s-AR"/>
    </w:rPr>
  </w:style>
  <w:style w:type="paragraph" w:styleId="Prrafodelista">
    <w:name w:val="List Paragraph"/>
    <w:basedOn w:val="Normal"/>
    <w:uiPriority w:val="99"/>
    <w:qFormat/>
    <w:rsid w:val="002C224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unhideWhenUsed/>
    <w:rsid w:val="00917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ision%20de%20coordinaci&#243;n%20de%20la%20carrera\Coordinaci&#243;n%20de%20carrera%20Elisa\Departamento\Carrera%20de%20Electronica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EBD8-2C18-4242-B8DE-82373A33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2477</TotalTime>
  <Pages>20</Pages>
  <Words>3699</Words>
  <Characters>20348</Characters>
  <Application>Microsoft Office Word</Application>
  <DocSecurity>0</DocSecurity>
  <PresentationFormat/>
  <Lines>169</Lines>
  <Paragraphs>47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INAUT</Company>
  <LinksUpToDate>false</LinksUpToDate>
  <CharactersWithSpaces>24000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Agustin</cp:lastModifiedBy>
  <cp:revision>6</cp:revision>
  <dcterms:created xsi:type="dcterms:W3CDTF">2019-11-18T16:09:00Z</dcterms:created>
  <dcterms:modified xsi:type="dcterms:W3CDTF">2019-11-26T22:32:00Z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